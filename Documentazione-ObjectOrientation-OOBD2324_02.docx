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F93" w14:textId="2C6FA988" w:rsidR="00CE305F" w:rsidRPr="00B31AAC" w:rsidRDefault="00B31AAC" w:rsidP="00141DCB">
      <w:pPr>
        <w:pStyle w:val="TitleCover"/>
        <w:spacing w:before="0"/>
        <w:rPr>
          <w:b/>
          <w:bCs/>
        </w:rPr>
      </w:pPr>
      <w:r w:rsidRPr="00B31AAC">
        <w:rPr>
          <w:b/>
          <w:bCs/>
        </w:rPr>
        <w:t>UninaDelivery</w:t>
      </w:r>
    </w:p>
    <w:p w14:paraId="2AAEB9DF" w14:textId="343C5D42" w:rsidR="00BA5EBC" w:rsidRPr="001B6648" w:rsidRDefault="008464CA" w:rsidP="00141DCB">
      <w:pPr>
        <w:pStyle w:val="Sottotitolofrontespizio"/>
      </w:pPr>
      <w:r>
        <w:t>Documentazione di p</w:t>
      </w:r>
      <w:r w:rsidR="00830F8D">
        <w:t>rogetto di</w:t>
      </w:r>
    </w:p>
    <w:p w14:paraId="0C1D74AF" w14:textId="46E12C11" w:rsidR="00BA5EBC" w:rsidRPr="00B74344" w:rsidRDefault="00360AE7" w:rsidP="00141DCB">
      <w:pPr>
        <w:pStyle w:val="Sottotitolofrontespizio"/>
        <w:rPr>
          <w:b/>
          <w:bCs/>
        </w:rPr>
      </w:pPr>
      <w:r>
        <w:rPr>
          <w:b/>
          <w:bCs/>
        </w:rPr>
        <w:t xml:space="preserve">Object </w:t>
      </w:r>
      <w:proofErr w:type="spellStart"/>
      <w:r>
        <w:rPr>
          <w:b/>
          <w:bCs/>
        </w:rPr>
        <w:t>Orientation</w:t>
      </w:r>
      <w:proofErr w:type="spellEnd"/>
    </w:p>
    <w:p w14:paraId="2DDF7ADE" w14:textId="77777777" w:rsidR="009A1BD2" w:rsidRDefault="00B74344" w:rsidP="00141DCB">
      <w:pPr>
        <w:pStyle w:val="Data"/>
        <w:spacing w:line="240" w:lineRule="auto"/>
        <w:rPr>
          <w:b/>
          <w:bCs/>
        </w:rPr>
      </w:pPr>
      <w:r w:rsidRPr="00B74344">
        <w:rPr>
          <w:b/>
          <w:bCs/>
        </w:rPr>
        <w:t>Università degli Studi di Napoli Federico II</w:t>
      </w:r>
    </w:p>
    <w:p w14:paraId="6220AAC4" w14:textId="7394DAA4" w:rsidR="003E118A" w:rsidRDefault="00450C07" w:rsidP="00141DCB">
      <w:pPr>
        <w:pStyle w:val="Data"/>
        <w:spacing w:line="240" w:lineRule="auto"/>
      </w:pPr>
      <w:r>
        <w:rPr>
          <w:noProof/>
        </w:rPr>
        <w:drawing>
          <wp:inline distT="0" distB="0" distL="0" distR="0" wp14:anchorId="5DE806E1" wp14:editId="3094A869">
            <wp:extent cx="1531620" cy="152400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13A" w14:textId="28F866DA" w:rsidR="00607479" w:rsidRPr="00141DCB" w:rsidRDefault="00450C07" w:rsidP="00141DCB">
      <w:pPr>
        <w:pStyle w:val="Data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C5E53AF" wp14:editId="65848BE9">
            <wp:extent cx="2247900" cy="73152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2FD" w14:textId="023FE149" w:rsidR="00141DCB" w:rsidRDefault="00141DCB" w:rsidP="00141DCB">
      <w:pPr>
        <w:pStyle w:val="Data"/>
        <w:spacing w:line="240" w:lineRule="auto"/>
        <w:sectPr w:rsidR="00141DCB" w:rsidSect="007C0CE4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Corso di studi in Informatica A.A. 2023/2024</w:t>
      </w:r>
    </w:p>
    <w:p w14:paraId="79ECEEF9" w14:textId="538070DD" w:rsidR="00275378" w:rsidRDefault="009877F4" w:rsidP="00141DCB">
      <w:pPr>
        <w:pStyle w:val="Data"/>
        <w:spacing w:line="240" w:lineRule="auto"/>
      </w:pPr>
      <w:r>
        <w:t>AUTORI</w:t>
      </w:r>
      <w:r w:rsidR="00607479">
        <w:t>:</w:t>
      </w:r>
    </w:p>
    <w:p w14:paraId="0559FB83" w14:textId="12682A67" w:rsidR="00607479" w:rsidRDefault="00607479" w:rsidP="00141DCB">
      <w:pPr>
        <w:pStyle w:val="Data"/>
        <w:spacing w:line="240" w:lineRule="auto"/>
      </w:pPr>
      <w:r>
        <w:t>Fabrizio Apuzzo, Maria Della Valle</w:t>
      </w:r>
    </w:p>
    <w:p w14:paraId="05E448CF" w14:textId="5C4EEFB2" w:rsidR="00607479" w:rsidRDefault="009877F4" w:rsidP="00141DCB">
      <w:pPr>
        <w:pStyle w:val="Data"/>
        <w:spacing w:line="240" w:lineRule="auto"/>
      </w:pPr>
      <w:r>
        <w:t>DOCENTE</w:t>
      </w:r>
      <w:r w:rsidR="00607479">
        <w:t>:</w:t>
      </w:r>
    </w:p>
    <w:p w14:paraId="5AE58BB9" w14:textId="004B68FF" w:rsidR="00607479" w:rsidRDefault="00360AE7" w:rsidP="00141DCB">
      <w:pPr>
        <w:pStyle w:val="Data"/>
        <w:spacing w:line="240" w:lineRule="auto"/>
      </w:pPr>
      <w:r>
        <w:t>Professore Sergio Di Martino</w:t>
      </w:r>
    </w:p>
    <w:p w14:paraId="3482EC46" w14:textId="77777777" w:rsidR="001F3F1A" w:rsidRDefault="001F3F1A" w:rsidP="00141DCB">
      <w:pPr>
        <w:pStyle w:val="Data"/>
        <w:spacing w:line="240" w:lineRule="auto"/>
        <w:sectPr w:rsidR="001F3F1A" w:rsidSect="007C0CE4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num="2" w:space="360"/>
        </w:sectPr>
      </w:pPr>
    </w:p>
    <w:p w14:paraId="359A7A57" w14:textId="77777777" w:rsidR="00141DCB" w:rsidRDefault="00141DCB" w:rsidP="00141DCB">
      <w:pPr>
        <w:pStyle w:val="Data"/>
        <w:spacing w:line="240" w:lineRule="auto"/>
        <w:jc w:val="both"/>
      </w:pPr>
    </w:p>
    <w:p w14:paraId="2606D2F8" w14:textId="32A93AC8" w:rsidR="001F3F1A" w:rsidRPr="001B6648" w:rsidRDefault="001F3F1A" w:rsidP="00146DD3">
      <w:pPr>
        <w:pStyle w:val="Data"/>
        <w:spacing w:line="240" w:lineRule="auto"/>
        <w:jc w:val="left"/>
        <w:sectPr w:rsidR="001F3F1A" w:rsidRPr="001B6648" w:rsidSect="007C0CE4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>Data emissione:</w:t>
      </w:r>
      <w:r w:rsidR="009A1BD2">
        <w:t xml:space="preserve"> TOD</w:t>
      </w:r>
      <w:r w:rsidR="00BD21F7">
        <w:t>O</w:t>
      </w:r>
    </w:p>
    <w:p w14:paraId="0ADC7BD3" w14:textId="77777777" w:rsidR="001F3F1A" w:rsidRDefault="001F3F1A" w:rsidP="00B32DE5">
      <w:pPr>
        <w:pStyle w:val="Sottotitolo"/>
        <w:jc w:val="both"/>
        <w:sectPr w:rsidR="001F3F1A" w:rsidSect="007C0CE4"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</w:p>
    <w:p w14:paraId="55A62AB2" w14:textId="6DBDBB10" w:rsidR="00B32DE5" w:rsidRDefault="00B32DE5" w:rsidP="008028C1">
      <w:pPr>
        <w:pStyle w:val="Corpotesto"/>
      </w:pPr>
      <w:r>
        <w:t>SINTESI DEI CONTENUTI</w:t>
      </w:r>
    </w:p>
    <w:p w14:paraId="7306B420" w14:textId="6576A237" w:rsidR="00FC7C6F" w:rsidRPr="001B6648" w:rsidRDefault="00360AE7" w:rsidP="00FC7C6F">
      <w:pPr>
        <w:pStyle w:val="Corpotesto"/>
        <w:sectPr w:rsidR="00FC7C6F" w:rsidRPr="001B6648" w:rsidSect="007C0CE4">
          <w:type w:val="continuous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</w:sectPr>
      </w:pPr>
      <w:r>
        <w:t xml:space="preserve">Progetto relativo alla creazione dell’applicativo Java UninaDelivery per la gestione della spedizione di merci, la sua progettazione tramite l’uso del diagramma delle classi di design con annessa documentazione comprensiva di </w:t>
      </w:r>
      <w:r w:rsidR="006F679A">
        <w:t xml:space="preserve">esempi di </w:t>
      </w:r>
      <w:proofErr w:type="spellStart"/>
      <w:r w:rsidR="0073449C">
        <w:t>S</w:t>
      </w:r>
      <w:r>
        <w:t>equence</w:t>
      </w:r>
      <w:proofErr w:type="spellEnd"/>
      <w:r>
        <w:t xml:space="preserve"> </w:t>
      </w:r>
      <w:proofErr w:type="spellStart"/>
      <w:r w:rsidR="0073449C">
        <w:t>D</w:t>
      </w:r>
      <w:r>
        <w:t>iagram</w:t>
      </w:r>
      <w:proofErr w:type="spellEnd"/>
      <w:r>
        <w:t>.</w:t>
      </w:r>
    </w:p>
    <w:p w14:paraId="6339196C" w14:textId="77777777" w:rsidR="00366565" w:rsidRPr="001B6648" w:rsidRDefault="00366565" w:rsidP="00366565">
      <w:pPr>
        <w:pStyle w:val="Titolo1"/>
      </w:pPr>
      <w:r w:rsidRPr="001B6648">
        <w:lastRenderedPageBreak/>
        <w:t>Sommario</w:t>
      </w:r>
    </w:p>
    <w:p w14:paraId="7F17A730" w14:textId="12D3E743" w:rsidR="00CE305F" w:rsidRPr="001B6648" w:rsidRDefault="00000000" w:rsidP="00C5468C">
      <w:pPr>
        <w:pStyle w:val="Sommario1"/>
      </w:pPr>
      <w:hyperlink w:anchor="_Capitolo_1|ANALISI_DEL" w:history="1">
        <w:r w:rsidR="00C5468C" w:rsidRPr="005D5338">
          <w:rPr>
            <w:rStyle w:val="Collegamentoipertestuale"/>
          </w:rPr>
          <w:t>Capitolo 1 – Analisi Del Problema</w:t>
        </w:r>
        <w:r w:rsidR="00CE305F" w:rsidRPr="005D5338">
          <w:rPr>
            <w:rStyle w:val="Collegamentoipertestuale"/>
          </w:rPr>
          <w:tab/>
        </w:r>
        <w:r w:rsidR="00C5468C" w:rsidRPr="005D5338">
          <w:rPr>
            <w:rStyle w:val="Collegamentoipertestuale"/>
          </w:rPr>
          <w:t>1</w:t>
        </w:r>
      </w:hyperlink>
    </w:p>
    <w:p w14:paraId="4975CF87" w14:textId="237C3BE2" w:rsidR="00CE305F" w:rsidRPr="001B6648" w:rsidRDefault="0073449C">
      <w:pPr>
        <w:pStyle w:val="Sommario2"/>
      </w:pPr>
      <w:r>
        <w:t xml:space="preserve">1.1 </w:t>
      </w:r>
      <w:r w:rsidR="005D5338">
        <w:t>Obiettivo</w:t>
      </w:r>
      <w:r w:rsidR="00CE305F" w:rsidRPr="001B6648">
        <w:tab/>
      </w:r>
      <w:r w:rsidR="005D5338">
        <w:t>1</w:t>
      </w:r>
    </w:p>
    <w:p w14:paraId="47A747E2" w14:textId="254130AB" w:rsidR="00CE305F" w:rsidRPr="001B6648" w:rsidRDefault="0073449C">
      <w:pPr>
        <w:pStyle w:val="Sommario2"/>
      </w:pPr>
      <w:r>
        <w:t xml:space="preserve">1.2 </w:t>
      </w:r>
      <w:r w:rsidR="005D5338">
        <w:t>Definizione</w:t>
      </w:r>
      <w:r w:rsidR="00CE305F" w:rsidRPr="001B6648">
        <w:tab/>
      </w:r>
      <w:r w:rsidR="005D5338">
        <w:t>1</w:t>
      </w:r>
    </w:p>
    <w:p w14:paraId="777D7AC5" w14:textId="204B6DFA" w:rsidR="00CE305F" w:rsidRPr="001B6648" w:rsidRDefault="0073449C">
      <w:pPr>
        <w:pStyle w:val="Sommario2"/>
      </w:pPr>
      <w:r>
        <w:t xml:space="preserve">1.3 </w:t>
      </w:r>
      <w:r w:rsidR="005D5338">
        <w:t>Funzionalità</w:t>
      </w:r>
      <w:r w:rsidR="00CE305F" w:rsidRPr="001B6648">
        <w:tab/>
      </w:r>
      <w:r w:rsidR="003B7A0C">
        <w:t>2</w:t>
      </w:r>
    </w:p>
    <w:p w14:paraId="23DBD752" w14:textId="77A2788C" w:rsidR="00CE305F" w:rsidRPr="001B6648" w:rsidRDefault="00000000">
      <w:pPr>
        <w:pStyle w:val="Sommario1"/>
      </w:pPr>
      <w:hyperlink w:anchor="_Capitolo_2|PROGET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2 </w:t>
        </w:r>
        <w:r w:rsidR="002C0344">
          <w:rPr>
            <w:rStyle w:val="Collegamentoipertestuale"/>
          </w:rPr>
          <w:t>–</w:t>
        </w:r>
        <w:r w:rsidR="00C5468C" w:rsidRPr="005D5338">
          <w:rPr>
            <w:rStyle w:val="Collegamentoipertestuale"/>
          </w:rPr>
          <w:t xml:space="preserve"> Progettazion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5D5338">
          <w:rPr>
            <w:rStyle w:val="Collegamentoipertestuale"/>
          </w:rPr>
          <w:t>3</w:t>
        </w:r>
      </w:hyperlink>
    </w:p>
    <w:p w14:paraId="43E03317" w14:textId="00BC9582" w:rsidR="00CE305F" w:rsidRPr="001B6648" w:rsidRDefault="0073449C">
      <w:pPr>
        <w:pStyle w:val="Sommario2"/>
      </w:pPr>
      <w:r>
        <w:t xml:space="preserve">2.1 </w:t>
      </w:r>
      <w:r w:rsidR="005D5338">
        <w:t>Considerazioni sul dominio</w:t>
      </w:r>
      <w:r w:rsidR="00CE305F" w:rsidRPr="001B6648">
        <w:tab/>
      </w:r>
      <w:r w:rsidR="005D5338">
        <w:t>3</w:t>
      </w:r>
    </w:p>
    <w:p w14:paraId="0B14CC14" w14:textId="0A3B55F2" w:rsidR="00CE305F" w:rsidRPr="001B6648" w:rsidRDefault="0073449C">
      <w:pPr>
        <w:pStyle w:val="Sommario2"/>
      </w:pPr>
      <w:r>
        <w:t xml:space="preserve">2.2 </w:t>
      </w:r>
      <w:r w:rsidR="00953E56">
        <w:t>Design dell’applicazione</w:t>
      </w:r>
      <w:r w:rsidR="00CE305F" w:rsidRPr="001B6648">
        <w:tab/>
      </w:r>
      <w:r w:rsidR="00953E56">
        <w:t>4</w:t>
      </w:r>
    </w:p>
    <w:p w14:paraId="37E5E31F" w14:textId="20D80D39" w:rsidR="00CE305F" w:rsidRPr="001B6648" w:rsidRDefault="00000000">
      <w:pPr>
        <w:pStyle w:val="Sommario1"/>
      </w:pPr>
      <w:hyperlink w:anchor="_Capitolo_3|IMPLEMENTAZIONE" w:history="1">
        <w:r w:rsidR="000907B3" w:rsidRPr="005D5338">
          <w:rPr>
            <w:rStyle w:val="Collegamentoipertestuale"/>
          </w:rPr>
          <w:t xml:space="preserve">Capitolo </w:t>
        </w:r>
        <w:r w:rsidR="00C5468C" w:rsidRPr="005D5338">
          <w:rPr>
            <w:rStyle w:val="Collegamentoipertestuale"/>
          </w:rPr>
          <w:t xml:space="preserve">3 </w:t>
        </w:r>
        <w:r w:rsidR="002C0344">
          <w:rPr>
            <w:rStyle w:val="Collegamentoipertestuale"/>
          </w:rPr>
          <w:t>–</w:t>
        </w:r>
        <w:r w:rsidR="000907B3" w:rsidRPr="005D5338">
          <w:rPr>
            <w:rStyle w:val="Collegamentoipertestuale"/>
          </w:rPr>
          <w:t xml:space="preserve"> </w:t>
        </w:r>
        <w:r w:rsidR="00C5468C" w:rsidRPr="005D5338">
          <w:rPr>
            <w:rStyle w:val="Collegamentoipertestuale"/>
          </w:rPr>
          <w:t>Implementazion</w:t>
        </w:r>
        <w:r w:rsidR="002C0344">
          <w:rPr>
            <w:rStyle w:val="Collegamentoipertestuale"/>
          </w:rPr>
          <w:t>e</w:t>
        </w:r>
        <w:r w:rsidR="00CE305F" w:rsidRPr="005D5338">
          <w:rPr>
            <w:rStyle w:val="Collegamentoipertestuale"/>
          </w:rPr>
          <w:tab/>
        </w:r>
        <w:r w:rsidR="00953E56">
          <w:rPr>
            <w:rStyle w:val="Collegamentoipertestuale"/>
          </w:rPr>
          <w:t>7</w:t>
        </w:r>
      </w:hyperlink>
    </w:p>
    <w:p w14:paraId="0946FD86" w14:textId="6A2442F0" w:rsidR="00CE305F" w:rsidRPr="001B6648" w:rsidRDefault="0073449C">
      <w:pPr>
        <w:pStyle w:val="Sommario2"/>
      </w:pPr>
      <w:r>
        <w:t xml:space="preserve">3.1 </w:t>
      </w:r>
      <w:r w:rsidR="00953E56">
        <w:t>Tecnologie utilizzate</w:t>
      </w:r>
      <w:r w:rsidR="00CE305F" w:rsidRPr="001B6648">
        <w:tab/>
      </w:r>
      <w:r w:rsidR="00953E56">
        <w:t>7</w:t>
      </w:r>
    </w:p>
    <w:p w14:paraId="39AEEAB2" w14:textId="41E38CC9" w:rsidR="000907B3" w:rsidRDefault="0073449C" w:rsidP="00C5468C">
      <w:pPr>
        <w:pStyle w:val="Sommario2"/>
      </w:pPr>
      <w:r>
        <w:t xml:space="preserve">3.2 </w:t>
      </w:r>
      <w:r w:rsidR="00953E56">
        <w:t>Programmazione ad Oggetti</w:t>
      </w:r>
      <w:r w:rsidR="00CE305F" w:rsidRPr="001B6648">
        <w:tab/>
      </w:r>
      <w:r w:rsidR="003B7A0C">
        <w:t>7</w:t>
      </w:r>
    </w:p>
    <w:p w14:paraId="28D91616" w14:textId="2E2F6C57" w:rsidR="003B7A0C" w:rsidRPr="001B6648" w:rsidRDefault="0073449C" w:rsidP="003B7A0C">
      <w:pPr>
        <w:pStyle w:val="Sommario2"/>
      </w:pPr>
      <w:r>
        <w:t xml:space="preserve">3.3 </w:t>
      </w:r>
      <w:r w:rsidR="003B7A0C">
        <w:t>Diagramma delle classi di design</w:t>
      </w:r>
      <w:r w:rsidR="003B7A0C" w:rsidRPr="001B6648">
        <w:tab/>
      </w:r>
      <w:r w:rsidR="003B7A0C">
        <w:t>8</w:t>
      </w:r>
    </w:p>
    <w:p w14:paraId="2B310869" w14:textId="44B67286" w:rsidR="003B7A0C" w:rsidRDefault="0073449C" w:rsidP="003B7A0C">
      <w:pPr>
        <w:pStyle w:val="Sommario2"/>
      </w:pPr>
      <w:r>
        <w:t xml:space="preserve">3.4 </w:t>
      </w:r>
      <w:r w:rsidR="003B7A0C">
        <w:t xml:space="preserve">Esempi di </w:t>
      </w:r>
      <w:proofErr w:type="spellStart"/>
      <w:r w:rsidR="003B7A0C">
        <w:t>Sequence</w:t>
      </w:r>
      <w:proofErr w:type="spellEnd"/>
      <w:r w:rsidR="003B7A0C">
        <w:t xml:space="preserve"> </w:t>
      </w:r>
      <w:proofErr w:type="spellStart"/>
      <w:r w:rsidR="003B7A0C">
        <w:t>Diagram</w:t>
      </w:r>
      <w:proofErr w:type="spellEnd"/>
      <w:r w:rsidR="003B7A0C" w:rsidRPr="001B6648">
        <w:tab/>
      </w:r>
      <w:r w:rsidR="003B7A0C">
        <w:t>10</w:t>
      </w:r>
    </w:p>
    <w:p w14:paraId="17BC2B62" w14:textId="77777777" w:rsidR="003B7A0C" w:rsidRDefault="003B7A0C" w:rsidP="00C5468C">
      <w:pPr>
        <w:pStyle w:val="Sommario2"/>
      </w:pPr>
    </w:p>
    <w:p w14:paraId="6B79480B" w14:textId="77777777" w:rsidR="003B7A0C" w:rsidRPr="001B6648" w:rsidRDefault="003B7A0C" w:rsidP="00C5468C">
      <w:pPr>
        <w:pStyle w:val="Sommario2"/>
      </w:pPr>
    </w:p>
    <w:p w14:paraId="0D914CB0" w14:textId="77777777" w:rsidR="00835AF7" w:rsidRDefault="00835AF7"/>
    <w:p w14:paraId="67FD6866" w14:textId="77777777" w:rsidR="003E1327" w:rsidRDefault="003E1327"/>
    <w:p w14:paraId="779F08ED" w14:textId="77777777" w:rsidR="003E1327" w:rsidRDefault="003E1327"/>
    <w:p w14:paraId="7ADF25AF" w14:textId="77777777" w:rsidR="003E1327" w:rsidRDefault="003E1327"/>
    <w:p w14:paraId="1C151540" w14:textId="77777777" w:rsidR="003E1327" w:rsidRDefault="003E1327"/>
    <w:p w14:paraId="08D6358C" w14:textId="77777777" w:rsidR="003E1327" w:rsidRDefault="003E1327"/>
    <w:p w14:paraId="1F889CDC" w14:textId="15FE45D6" w:rsidR="003E1327" w:rsidRPr="001B6648" w:rsidRDefault="003E1327">
      <w:pPr>
        <w:sectPr w:rsidR="003E1327" w:rsidRPr="001B6648" w:rsidSect="007C0CE4">
          <w:headerReference w:type="default" r:id="rId13"/>
          <w:footerReference w:type="default" r:id="rId14"/>
          <w:footerReference w:type="first" r:id="rId15"/>
          <w:pgSz w:w="12240" w:h="15840" w:code="1"/>
          <w:pgMar w:top="2160" w:right="1920" w:bottom="2160" w:left="2880" w:header="1440" w:footer="1440" w:gutter="0"/>
          <w:pgNumType w:fmt="lowerRoman" w:start="1"/>
          <w:cols w:space="360"/>
          <w:titlePg/>
        </w:sectPr>
      </w:pPr>
    </w:p>
    <w:p w14:paraId="2FE272AD" w14:textId="5C4219C2" w:rsidR="003E1327" w:rsidRPr="00D14DC3" w:rsidRDefault="00E71AF0" w:rsidP="00B97926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0" w:name="_Capitolo_1|ANALISI_DEL"/>
      <w:bookmarkEnd w:id="0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 w:rsidR="00E03FA7" w:rsidRPr="00D14DC3">
        <w:rPr>
          <w:b/>
          <w:bCs/>
          <w:i w:val="0"/>
          <w:iCs/>
          <w:sz w:val="36"/>
          <w:szCs w:val="36"/>
        </w:rPr>
        <w:t>1|</w:t>
      </w:r>
      <w:r w:rsidR="00B97926" w:rsidRPr="00D14DC3">
        <w:rPr>
          <w:b/>
          <w:bCs/>
          <w:i w:val="0"/>
          <w:iCs/>
          <w:sz w:val="36"/>
          <w:szCs w:val="36"/>
        </w:rPr>
        <w:t>ANALISI DEL PROBLEMA</w:t>
      </w:r>
    </w:p>
    <w:p w14:paraId="13BA3389" w14:textId="10776D53" w:rsidR="00E03FA7" w:rsidRDefault="00E71AF0" w:rsidP="00E71AF0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 xml:space="preserve">1.1 </w:t>
      </w:r>
      <w:r w:rsidR="007409FE">
        <w:rPr>
          <w:sz w:val="28"/>
          <w:szCs w:val="28"/>
        </w:rPr>
        <w:t>Obiettivo</w:t>
      </w:r>
    </w:p>
    <w:p w14:paraId="6E3DAEB7" w14:textId="28C448BB" w:rsidR="00975996" w:rsidRDefault="000E02C4" w:rsidP="00F75C72">
      <w:pPr>
        <w:pStyle w:val="Corpotesto"/>
      </w:pPr>
      <w:r>
        <w:t>Si</w:t>
      </w:r>
      <w:r w:rsidR="00975996">
        <w:t xml:space="preserve"> sviluppa un sistema informativo, composto da un applicativo Java</w:t>
      </w:r>
      <w:r w:rsidR="007409FE">
        <w:t xml:space="preserve"> dotato di GUI (Swing), per la gestione di UninaDelivery.</w:t>
      </w:r>
    </w:p>
    <w:p w14:paraId="6CE944EC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1D41B4A9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805A903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BDF6DF9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9EB6FD4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E2D1A16" w14:textId="258AD3C8" w:rsidR="00975996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t>1.</w:t>
      </w:r>
      <w:r>
        <w:rPr>
          <w:sz w:val="28"/>
          <w:szCs w:val="28"/>
        </w:rPr>
        <w:t>2 Definizione</w:t>
      </w:r>
    </w:p>
    <w:p w14:paraId="05D778E9" w14:textId="7C99C429" w:rsidR="007A7723" w:rsidRDefault="00257CAD" w:rsidP="00F75C72">
      <w:pPr>
        <w:pStyle w:val="Corpotesto"/>
      </w:pPr>
      <w:r>
        <w:t xml:space="preserve">UninaDelivery </w:t>
      </w:r>
      <w:r w:rsidR="007409FE">
        <w:t>è un sistema di spedizione merci su scala regionale. O</w:t>
      </w:r>
      <w:r>
        <w:t>pera su p</w:t>
      </w:r>
      <w:r w:rsidR="0053402A">
        <w:t>iù sedi, ognuna con i propri mezzi di trasporto, corrieri e</w:t>
      </w:r>
      <w:r w:rsidR="00A84BEE">
        <w:t xml:space="preserve"> operatori. Questi ultimi si occup</w:t>
      </w:r>
      <w:r w:rsidR="006E5F30">
        <w:t>ano</w:t>
      </w:r>
      <w:r w:rsidR="00A84BEE">
        <w:t xml:space="preserve"> di gestire le spedizioni</w:t>
      </w:r>
      <w:r w:rsidR="00C55790">
        <w:t>, in base agli ordini da consegnare, alla data e all’orario in cui è preferibile farlo, tenendo conto della disponibilità dei mezzi di trasporto in base al carico e alla presenza di corrieri adatti.</w:t>
      </w:r>
      <w:r w:rsidR="0054524F">
        <w:t xml:space="preserve"> </w:t>
      </w:r>
      <w:r w:rsidR="00C55790">
        <w:t>Tali</w:t>
      </w:r>
      <w:r w:rsidR="00176D13">
        <w:t xml:space="preserve"> ordini sono effettuati da acquirenti iscritti a</w:t>
      </w:r>
      <w:r w:rsidR="00C55790">
        <w:t>d</w:t>
      </w:r>
      <w:r w:rsidR="00176D13">
        <w:t xml:space="preserve"> UninaDelivery, i quali possono inserire più </w:t>
      </w:r>
      <w:r w:rsidR="00180940">
        <w:t>unità di più prodotti</w:t>
      </w:r>
      <w:r w:rsidR="008E1DAE">
        <w:t>, sempre in base alla disponibilità</w:t>
      </w:r>
      <w:r w:rsidR="00CD4B83">
        <w:t xml:space="preserve"> nelle sedi</w:t>
      </w:r>
      <w:r w:rsidR="00626FAC">
        <w:t xml:space="preserve">, e impostare una fascia oraria in cui </w:t>
      </w:r>
      <w:r w:rsidR="00154244">
        <w:t xml:space="preserve">vogliono sia consegnato </w:t>
      </w:r>
      <w:r w:rsidR="005774F1">
        <w:t>l’ordine</w:t>
      </w:r>
      <w:r w:rsidR="00154244">
        <w:t>.</w:t>
      </w:r>
    </w:p>
    <w:p w14:paraId="62F3EC86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3FD840F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241B74F5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7C964FA1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24B669F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57AF58B1" w14:textId="77777777" w:rsidR="00043120" w:rsidRDefault="00043120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3993FB81" w14:textId="382DFF7E" w:rsidR="007409FE" w:rsidRPr="007409FE" w:rsidRDefault="007409FE" w:rsidP="007409FE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 w:rsidRPr="00E71AF0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3 Funzionalità</w:t>
      </w:r>
    </w:p>
    <w:p w14:paraId="779B22B3" w14:textId="693AC2D9" w:rsidR="007409FE" w:rsidRDefault="007409FE" w:rsidP="007409FE">
      <w:pPr>
        <w:pStyle w:val="Corpotesto"/>
        <w:jc w:val="left"/>
      </w:pPr>
      <w:r>
        <w:t>L’applicativo di UninaDelivery permette ai propri operatori, previa autorizzazione, di:</w:t>
      </w:r>
    </w:p>
    <w:p w14:paraId="158F3553" w14:textId="65CAAE94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Visualizzare un report statistico mensile degli ordini giunti alla propria sede, selezionando mese ed anno, comprensivo di:</w:t>
      </w:r>
    </w:p>
    <w:p w14:paraId="31FD7437" w14:textId="6713D071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Numero medio di ordini al giorno effettuati nel mese</w:t>
      </w:r>
      <w:r w:rsidR="00C805B5">
        <w:t>;</w:t>
      </w:r>
    </w:p>
    <w:p w14:paraId="63602B42" w14:textId="7E307DE7" w:rsidR="007409FE" w:rsidRDefault="007409FE" w:rsidP="007409FE">
      <w:pPr>
        <w:pStyle w:val="Corpotesto"/>
        <w:numPr>
          <w:ilvl w:val="1"/>
          <w:numId w:val="2"/>
        </w:numPr>
        <w:jc w:val="left"/>
      </w:pPr>
      <w:r>
        <w:t>Ordini con il maggior numero di prodotti e tale numero</w:t>
      </w:r>
      <w:r w:rsidR="00C805B5">
        <w:t>;</w:t>
      </w:r>
    </w:p>
    <w:p w14:paraId="7B68758A" w14:textId="44B1764A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Ordini con il minor numero di prodotti e tale numero.</w:t>
      </w:r>
    </w:p>
    <w:p w14:paraId="717224EB" w14:textId="147496AD" w:rsidR="007409FE" w:rsidRDefault="007409FE" w:rsidP="007409FE">
      <w:pPr>
        <w:pStyle w:val="Corpotesto"/>
        <w:numPr>
          <w:ilvl w:val="0"/>
          <w:numId w:val="2"/>
        </w:numPr>
        <w:jc w:val="left"/>
      </w:pPr>
      <w:r>
        <w:t>Generare una nuova spedizione</w:t>
      </w:r>
      <w:r w:rsidR="00C805B5">
        <w:t xml:space="preserve"> per la propria sede, con i seguenti step:</w:t>
      </w:r>
    </w:p>
    <w:p w14:paraId="42FF39E4" w14:textId="311096AE" w:rsidR="007409FE" w:rsidRDefault="00C805B5" w:rsidP="007409FE">
      <w:pPr>
        <w:pStyle w:val="Corpotesto"/>
        <w:numPr>
          <w:ilvl w:val="1"/>
          <w:numId w:val="2"/>
        </w:numPr>
        <w:jc w:val="left"/>
      </w:pPr>
      <w:r>
        <w:t>Visualizzando gli ordini pronti ad essere spediti;</w:t>
      </w:r>
    </w:p>
    <w:p w14:paraId="1FEC9517" w14:textId="30D70549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Filtrandoli come meglio crede secondo un determinato acquirente e/o data e orario di consegna;</w:t>
      </w:r>
    </w:p>
    <w:p w14:paraId="6A700E12" w14:textId="7690E0B6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>Selezionando gli ordini che vuole inserire nella spedizione;</w:t>
      </w:r>
    </w:p>
    <w:p w14:paraId="191465C8" w14:textId="6CED2B6C" w:rsidR="00C805B5" w:rsidRDefault="00C805B5" w:rsidP="007409FE">
      <w:pPr>
        <w:pStyle w:val="Corpotesto"/>
        <w:numPr>
          <w:ilvl w:val="1"/>
          <w:numId w:val="2"/>
        </w:numPr>
        <w:jc w:val="left"/>
      </w:pPr>
      <w:r>
        <w:t xml:space="preserve">Scegliendo la data, l’orario di partenza e l’orario di arrivo </w:t>
      </w:r>
      <w:r w:rsidR="009D6C13">
        <w:t>della spedizione;</w:t>
      </w:r>
    </w:p>
    <w:p w14:paraId="1CA45A7E" w14:textId="77777777" w:rsidR="009D6C13" w:rsidRDefault="009D6C13" w:rsidP="009D6C13">
      <w:pPr>
        <w:pStyle w:val="Corpotesto"/>
        <w:numPr>
          <w:ilvl w:val="1"/>
          <w:numId w:val="2"/>
        </w:numPr>
        <w:jc w:val="left"/>
      </w:pPr>
      <w:r>
        <w:t>Selezionando il</w:t>
      </w:r>
      <w:r w:rsidR="00C805B5">
        <w:t xml:space="preserve"> mezzo di trasporto</w:t>
      </w:r>
      <w:r>
        <w:t xml:space="preserve"> che consegnerà gli ordini e il corriere che guiderà tale mezzo</w:t>
      </w:r>
      <w:r w:rsidR="00C805B5">
        <w:t xml:space="preserve">, in base alla </w:t>
      </w:r>
      <w:r>
        <w:t xml:space="preserve">loro </w:t>
      </w:r>
      <w:r w:rsidR="00C805B5">
        <w:t xml:space="preserve">disponibilità </w:t>
      </w:r>
      <w:r>
        <w:t>temporale, la capienza del mezzo e la patente del corriere.</w:t>
      </w:r>
      <w:bookmarkStart w:id="1" w:name="_Hlk157595444"/>
    </w:p>
    <w:p w14:paraId="68DCBF13" w14:textId="63923507" w:rsidR="007409FE" w:rsidRDefault="009D6C13" w:rsidP="00F75C72">
      <w:pPr>
        <w:pStyle w:val="Corpotesto"/>
        <w:numPr>
          <w:ilvl w:val="1"/>
          <w:numId w:val="2"/>
        </w:numPr>
        <w:jc w:val="left"/>
      </w:pPr>
      <w:r>
        <w:t>Confermando, infine, la creazione della spedizione.</w:t>
      </w:r>
      <w:bookmarkEnd w:id="1"/>
    </w:p>
    <w:p w14:paraId="2EF95D92" w14:textId="7847504A" w:rsidR="00BB7667" w:rsidRPr="00D14DC3" w:rsidRDefault="00BB7667" w:rsidP="00BB7667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2" w:name="_Capitolo_2|PROGETTAZIONE"/>
      <w:bookmarkEnd w:id="2"/>
      <w:r w:rsidRPr="00D14DC3">
        <w:rPr>
          <w:b/>
          <w:bCs/>
          <w:i w:val="0"/>
          <w:iCs/>
          <w:sz w:val="36"/>
          <w:szCs w:val="36"/>
        </w:rPr>
        <w:lastRenderedPageBreak/>
        <w:t>Capitolo 2|</w:t>
      </w:r>
      <w:r w:rsidR="00522FB4" w:rsidRPr="00D14DC3">
        <w:rPr>
          <w:b/>
          <w:bCs/>
          <w:i w:val="0"/>
          <w:iCs/>
          <w:sz w:val="36"/>
          <w:szCs w:val="36"/>
        </w:rPr>
        <w:t>PROGETTAZIONE</w:t>
      </w:r>
    </w:p>
    <w:p w14:paraId="657042E8" w14:textId="64E849EE" w:rsidR="00B67FC2" w:rsidRDefault="00B67FC2" w:rsidP="00B67FC2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1AF0">
        <w:rPr>
          <w:sz w:val="28"/>
          <w:szCs w:val="28"/>
        </w:rPr>
        <w:t xml:space="preserve"> </w:t>
      </w:r>
      <w:r w:rsidR="007A20BE">
        <w:rPr>
          <w:sz w:val="28"/>
          <w:szCs w:val="28"/>
        </w:rPr>
        <w:t xml:space="preserve">Considerazioni </w:t>
      </w:r>
      <w:r w:rsidR="000E2713">
        <w:rPr>
          <w:sz w:val="28"/>
          <w:szCs w:val="28"/>
        </w:rPr>
        <w:t>sul dominio</w:t>
      </w:r>
    </w:p>
    <w:p w14:paraId="508BE9EC" w14:textId="6E418C03" w:rsidR="006854A8" w:rsidRDefault="008B1B6E" w:rsidP="003878B1">
      <w:pPr>
        <w:pStyle w:val="Corpotesto"/>
        <w:spacing w:after="0"/>
      </w:pPr>
      <w:r>
        <w:t>È</w:t>
      </w:r>
      <w:r w:rsidR="0089488A">
        <w:t xml:space="preserve"> importante, prima di dare una spiegazione alle scelte di design effettuate</w:t>
      </w:r>
      <w:r w:rsidR="009D6C13">
        <w:t xml:space="preserve"> nella progettazione</w:t>
      </w:r>
      <w:r w:rsidR="0089488A">
        <w:t xml:space="preserve">, fare riferimento </w:t>
      </w:r>
      <w:r w:rsidR="003878B1">
        <w:t xml:space="preserve">ai dati su cui opera </w:t>
      </w:r>
      <w:r w:rsidR="006724A6">
        <w:t>l’applicativo</w:t>
      </w:r>
      <w:r w:rsidR="003878B1">
        <w:t xml:space="preserve"> e alla loro organizzazione</w:t>
      </w:r>
      <w:r w:rsidR="006724A6">
        <w:t xml:space="preserve"> interna</w:t>
      </w:r>
      <w:r w:rsidR="003878B1">
        <w:t xml:space="preserve">. </w:t>
      </w:r>
      <w:r>
        <w:t xml:space="preserve">Operando </w:t>
      </w:r>
      <w:r w:rsidR="006724A6">
        <w:t xml:space="preserve">UninaDelivery </w:t>
      </w:r>
      <w:r w:rsidR="003878B1">
        <w:t xml:space="preserve">su </w:t>
      </w:r>
      <w:r w:rsidR="00164661">
        <w:t>una base di dati</w:t>
      </w:r>
      <w:r w:rsidR="00FA7B46">
        <w:t xml:space="preserve"> esterna a Java</w:t>
      </w:r>
      <w:r>
        <w:t xml:space="preserve">, sono riportate qui le informazioni più importanti </w:t>
      </w:r>
      <w:r w:rsidR="002E7D84">
        <w:t>sulla struttura del database</w:t>
      </w:r>
      <w:r w:rsidR="00FB45CB">
        <w:t>, utili a comprendere scelte</w:t>
      </w:r>
      <w:r w:rsidR="00903065">
        <w:t xml:space="preserve"> di progettazione</w:t>
      </w:r>
      <w:r w:rsidR="00FB45CB">
        <w:t xml:space="preserve"> effettuate successivamente.</w:t>
      </w:r>
    </w:p>
    <w:p w14:paraId="79C08DC5" w14:textId="77777777" w:rsidR="00FB45CB" w:rsidRDefault="00FB45CB" w:rsidP="003878B1">
      <w:pPr>
        <w:pStyle w:val="Corpotesto"/>
        <w:spacing w:after="0"/>
      </w:pPr>
    </w:p>
    <w:p w14:paraId="0B386825" w14:textId="540F3D61" w:rsidR="00DB43CD" w:rsidRDefault="006E7C4A" w:rsidP="003D2370">
      <w:pPr>
        <w:pStyle w:val="Corpotesto"/>
        <w:spacing w:after="0"/>
      </w:pPr>
      <w:r>
        <w:t>Il database d</w:t>
      </w:r>
      <w:r w:rsidR="005774F1">
        <w:t>à</w:t>
      </w:r>
      <w:r>
        <w:t xml:space="preserve"> ampio spazio agli aspetti che interessano la gestione delle spedizioni,</w:t>
      </w:r>
      <w:r w:rsidR="003D2370">
        <w:t xml:space="preserve"> è mappato invece solo lo stretto necessario della parte relativa all’effettuazione degli ordini.</w:t>
      </w:r>
    </w:p>
    <w:p w14:paraId="3231461F" w14:textId="77777777" w:rsidR="00DB43CD" w:rsidRDefault="00890C24" w:rsidP="00DB43CD">
      <w:pPr>
        <w:pStyle w:val="Corpotesto"/>
        <w:spacing w:after="0"/>
      </w:pPr>
      <w:r>
        <w:t>Ogni sede dispone di una gamma di mezzi di trasporto</w:t>
      </w:r>
      <w:r w:rsidR="0067214C">
        <w:t xml:space="preserve">. Si differenziano </w:t>
      </w:r>
      <w:r w:rsidR="00E00B65">
        <w:t>secondo</w:t>
      </w:r>
      <w:r w:rsidR="00460469">
        <w:t>:</w:t>
      </w:r>
    </w:p>
    <w:p w14:paraId="65A83E54" w14:textId="092E436B" w:rsidR="00DB43CD" w:rsidRDefault="00460469" w:rsidP="00CD4B83">
      <w:pPr>
        <w:pStyle w:val="Corpotesto"/>
        <w:numPr>
          <w:ilvl w:val="0"/>
          <w:numId w:val="5"/>
        </w:numPr>
        <w:spacing w:after="0"/>
      </w:pPr>
      <w:r>
        <w:t xml:space="preserve">la </w:t>
      </w:r>
      <w:r w:rsidR="00DD3192">
        <w:t>tipologia, strettamente connessa al massimo carico (peso) che possono trasportare</w:t>
      </w:r>
      <w:r w:rsidR="00D103D0">
        <w:t>;</w:t>
      </w:r>
    </w:p>
    <w:p w14:paraId="60099D92" w14:textId="4EDD06FC" w:rsidR="00024014" w:rsidRDefault="00C90B6D" w:rsidP="00CD4B83">
      <w:pPr>
        <w:pStyle w:val="Corpotesto"/>
        <w:numPr>
          <w:ilvl w:val="0"/>
          <w:numId w:val="5"/>
        </w:numPr>
        <w:spacing w:after="0"/>
      </w:pPr>
      <w:r>
        <w:t xml:space="preserve">la patente richiesta per </w:t>
      </w:r>
      <w:r w:rsidR="00B34FD1">
        <w:t>poterli condurre</w:t>
      </w:r>
      <w:r w:rsidR="00D103D0">
        <w:t>.</w:t>
      </w:r>
    </w:p>
    <w:p w14:paraId="45D8143E" w14:textId="79E4901A" w:rsidR="00AE1F90" w:rsidRDefault="00B93D04" w:rsidP="00B93D04">
      <w:pPr>
        <w:pStyle w:val="Corpotesto"/>
        <w:spacing w:after="0"/>
      </w:pPr>
      <w:r>
        <w:t>Il corriere e l’operatore s</w:t>
      </w:r>
      <w:r w:rsidR="00A36C1F">
        <w:t>on</w:t>
      </w:r>
      <w:r>
        <w:t xml:space="preserve">o entrambi caratterizzati </w:t>
      </w:r>
      <w:r w:rsidR="00A36C1F">
        <w:t>da un codice fiscale e un salario adeguato e l</w:t>
      </w:r>
      <w:r w:rsidR="00B925AC">
        <w:t>avorano per una sola sede.</w:t>
      </w:r>
      <w:r w:rsidR="00D103D0">
        <w:t xml:space="preserve"> Il corriere ha anche una patente, adatta a guidare mezzi specifici.</w:t>
      </w:r>
      <w:r w:rsidR="00B925AC">
        <w:t xml:space="preserve"> </w:t>
      </w:r>
      <w:r w:rsidR="00D103D0">
        <w:t>L’operatore invece</w:t>
      </w:r>
      <w:r w:rsidR="00885BF5">
        <w:t xml:space="preserve"> è abilitato a gestire le spedizioni sugli ordini relativi solo alla propria sede, con i suoi mezzi e i suoi corrieri.</w:t>
      </w:r>
      <w:r w:rsidR="00B45D56">
        <w:t xml:space="preserve"> Per accedere e gestire tali dati utilizz</w:t>
      </w:r>
      <w:r w:rsidR="00FE57EF">
        <w:t>a</w:t>
      </w:r>
      <w:r w:rsidR="00B45D56">
        <w:t xml:space="preserve"> una mail aziendale con password associata.</w:t>
      </w:r>
    </w:p>
    <w:p w14:paraId="19E00332" w14:textId="7108476B" w:rsidR="003559E8" w:rsidRDefault="00FE57EF" w:rsidP="00B93D04">
      <w:pPr>
        <w:pStyle w:val="Corpotesto"/>
        <w:spacing w:after="0"/>
      </w:pPr>
      <w:r>
        <w:t>UninaDelivery dispone di un</w:t>
      </w:r>
      <w:r w:rsidR="002360D9">
        <w:t>a vastità</w:t>
      </w:r>
      <w:r w:rsidR="00A53C18">
        <w:t xml:space="preserve"> </w:t>
      </w:r>
      <w:r>
        <w:t xml:space="preserve">di </w:t>
      </w:r>
      <w:r w:rsidR="00A811F4">
        <w:t>articoli</w:t>
      </w:r>
      <w:r>
        <w:t xml:space="preserve">. Non tutti i prodotti sono </w:t>
      </w:r>
      <w:r w:rsidR="002360D9">
        <w:t>presenti nel catalogo di tutte le sedi</w:t>
      </w:r>
      <w:r w:rsidR="00370AA8">
        <w:t xml:space="preserve">. </w:t>
      </w:r>
      <w:r w:rsidR="000F2F95">
        <w:t xml:space="preserve">Se un prodotto appartiene al catalogo di una sede, allora esiste una relazione </w:t>
      </w:r>
      <w:r w:rsidR="00A53C18">
        <w:t>tra i due</w:t>
      </w:r>
      <w:r w:rsidR="00DB43CD">
        <w:t>.</w:t>
      </w:r>
    </w:p>
    <w:p w14:paraId="0ADB9051" w14:textId="2395B9B8" w:rsidR="00984641" w:rsidRDefault="003E1334" w:rsidP="00B93D04">
      <w:pPr>
        <w:pStyle w:val="Corpotesto"/>
        <w:spacing w:after="0"/>
      </w:pPr>
      <w:r>
        <w:t xml:space="preserve">I prodotti possono essere inclusi negli ordini, </w:t>
      </w:r>
      <w:r w:rsidR="00E46DE1">
        <w:t>in quantità variabile</w:t>
      </w:r>
      <w:r w:rsidR="003559E8">
        <w:t xml:space="preserve">. Non per forza tutte le unità </w:t>
      </w:r>
      <w:r w:rsidR="00E46DE1">
        <w:t xml:space="preserve">di un prodotto </w:t>
      </w:r>
      <w:r w:rsidR="003559E8">
        <w:t>devono essere presenti nella stessa sede</w:t>
      </w:r>
      <w:r w:rsidR="0067397D">
        <w:t xml:space="preserve">. Se, ad esempio, un cliente ordina 10 </w:t>
      </w:r>
      <w:r w:rsidR="00E34DC3">
        <w:t>divani</w:t>
      </w:r>
      <w:r w:rsidR="0053045C">
        <w:t>, ma nella sede più vicina a lui ce ne sono solo 7, automaticamente gli altri 3 saranno reperiti da</w:t>
      </w:r>
      <w:r w:rsidR="007C49C8">
        <w:t xml:space="preserve">lla successiva sede che </w:t>
      </w:r>
      <w:r w:rsidR="00657AF5">
        <w:t>ha disponibilità</w:t>
      </w:r>
      <w:r w:rsidR="00E3272A">
        <w:t>, dividendo l’ordine in due</w:t>
      </w:r>
      <w:r w:rsidR="00E46DE1">
        <w:t xml:space="preserve"> ordini differenti</w:t>
      </w:r>
      <w:r w:rsidR="00657AF5">
        <w:t>, o se</w:t>
      </w:r>
      <w:r w:rsidR="00C55858">
        <w:t xml:space="preserve">, </w:t>
      </w:r>
      <w:r w:rsidR="00657AF5">
        <w:t>ad esempio</w:t>
      </w:r>
      <w:r w:rsidR="00C55858">
        <w:t>,</w:t>
      </w:r>
      <w:r w:rsidR="00657AF5">
        <w:t xml:space="preserve"> per l</w:t>
      </w:r>
      <w:r w:rsidR="00FA5C03">
        <w:t>a programmazione decisa</w:t>
      </w:r>
      <w:r w:rsidR="00A811F4">
        <w:t xml:space="preserve"> dall’acquirente non è possibile spedire gli articoli</w:t>
      </w:r>
      <w:r w:rsidR="00B86552">
        <w:t xml:space="preserve"> per mancanza di corrieri, si sceglierà la sede successiva che può recapitare l’ordine in tempo. </w:t>
      </w:r>
      <w:r w:rsidR="0030762F">
        <w:t>Non è mappata</w:t>
      </w:r>
      <w:r w:rsidR="0069060F">
        <w:t xml:space="preserve"> </w:t>
      </w:r>
      <w:r w:rsidR="00E46DE1">
        <w:t>né</w:t>
      </w:r>
      <w:r w:rsidR="00B852DB">
        <w:t xml:space="preserve"> la vicinanza delle sedi all’acquirente </w:t>
      </w:r>
      <w:r w:rsidR="00E46DE1">
        <w:t xml:space="preserve">né </w:t>
      </w:r>
      <w:r w:rsidR="0069060F">
        <w:t>la gestione di tali situazioni</w:t>
      </w:r>
      <w:r w:rsidR="00E3272A">
        <w:t xml:space="preserve"> poiché</w:t>
      </w:r>
      <w:r w:rsidR="00FD0649">
        <w:t>,</w:t>
      </w:r>
      <w:r w:rsidR="00E34DC3">
        <w:t xml:space="preserve"> </w:t>
      </w:r>
      <w:r w:rsidR="00FD0649">
        <w:t>in entrambi i casi</w:t>
      </w:r>
      <w:r w:rsidR="0069060F">
        <w:t xml:space="preserve"> presentati</w:t>
      </w:r>
      <w:r w:rsidR="00CE5FD2">
        <w:t xml:space="preserve"> e simili</w:t>
      </w:r>
      <w:r w:rsidR="00FD0649">
        <w:t xml:space="preserve">, </w:t>
      </w:r>
      <w:r w:rsidR="00E34DC3">
        <w:t>sarà un applicativo diverso (quello che si occupa dell’interazione con il cliente, ad esempio un sito web) a gestire tali situazioni</w:t>
      </w:r>
      <w:r w:rsidR="0030762F">
        <w:t>. L</w:t>
      </w:r>
      <w:r w:rsidR="00FD0649">
        <w:t>’operatore</w:t>
      </w:r>
      <w:r w:rsidR="0030762F">
        <w:t>, dunque,</w:t>
      </w:r>
      <w:r w:rsidR="00FD0649">
        <w:t xml:space="preserve"> vedrà </w:t>
      </w:r>
      <w:r w:rsidR="00CE5FD2">
        <w:t xml:space="preserve">sempre </w:t>
      </w:r>
      <w:r w:rsidR="0098759A">
        <w:t xml:space="preserve">e </w:t>
      </w:r>
      <w:r w:rsidR="00CE5FD2">
        <w:t xml:space="preserve">solo </w:t>
      </w:r>
      <w:r w:rsidR="0098759A">
        <w:t>gli ordini relativi</w:t>
      </w:r>
      <w:r w:rsidR="00FD0649">
        <w:t xml:space="preserve"> alla propria sede, senza porsi problemi</w:t>
      </w:r>
      <w:r w:rsidR="00CE5FD2">
        <w:t xml:space="preserve"> riguardanti le altre sedi e la disponibilità degli articoli.</w:t>
      </w:r>
    </w:p>
    <w:p w14:paraId="6A80114C" w14:textId="0529709F" w:rsidR="002C1870" w:rsidRDefault="002C1870" w:rsidP="00B93D04">
      <w:pPr>
        <w:pStyle w:val="Corpotesto"/>
        <w:spacing w:after="0"/>
      </w:pPr>
      <w:r>
        <w:lastRenderedPageBreak/>
        <w:t xml:space="preserve">Come già visto, quando genera l’ordine, </w:t>
      </w:r>
      <w:r w:rsidR="00A14C07">
        <w:t xml:space="preserve">l’acquirente </w:t>
      </w:r>
      <w:r>
        <w:t>decide una programmazione</w:t>
      </w:r>
      <w:r w:rsidR="002537FF">
        <w:t>, inserisce i prodotti da spedire e specifica l’indirizzo al quale vanno recapitati.</w:t>
      </w:r>
      <w:r w:rsidR="002E7818">
        <w:t xml:space="preserve"> I clienti sono registrati tramite la propria mail a UninaDelivery</w:t>
      </w:r>
      <w:r w:rsidR="00CE3736">
        <w:t>, possono inserire più metodi di pagamento (o nessuno, assumendo che siano registrati senza aver effettuato ancora alcun ordine</w:t>
      </w:r>
      <w:r w:rsidR="00763F93">
        <w:t>) e scegliere di aggiungere un recapito telefonico.</w:t>
      </w:r>
    </w:p>
    <w:p w14:paraId="54018BC1" w14:textId="1AA6572C" w:rsidR="00A3223D" w:rsidRDefault="009A0EE2" w:rsidP="00B93D04">
      <w:pPr>
        <w:pStyle w:val="Corpotesto"/>
        <w:spacing w:after="0"/>
      </w:pPr>
      <w:r>
        <w:t xml:space="preserve">Tutti gli ordini sono salvati nel database e </w:t>
      </w:r>
      <w:r w:rsidR="00A86962">
        <w:t>possono essere catalogati in base al momento della loro effettuazione, allo stato in cui sono</w:t>
      </w:r>
      <w:r w:rsidR="00B05162">
        <w:t xml:space="preserve"> e alla loro programmazione. L’operatore può a questo punto </w:t>
      </w:r>
      <w:r w:rsidR="00E93B6F">
        <w:t xml:space="preserve">generare più spedizioni, con un orario di partenza e uno di arrivo, inserendovi un </w:t>
      </w:r>
      <w:r w:rsidR="000A23E5">
        <w:t>numero variabile di ordini in base alla disponibilità di mezzi di trasporto e corrieri adatti a recapitarli.</w:t>
      </w:r>
    </w:p>
    <w:p w14:paraId="410B8D30" w14:textId="564DEC02" w:rsidR="00F85F52" w:rsidRDefault="00CE1F8A" w:rsidP="00953E56">
      <w:pPr>
        <w:pStyle w:val="Corpotesto"/>
        <w:spacing w:after="0"/>
      </w:pPr>
      <w:r>
        <w:t>Sono lasciate</w:t>
      </w:r>
      <w:r w:rsidR="008E51E2">
        <w:t xml:space="preserve"> </w:t>
      </w:r>
      <w:r w:rsidR="00A3223D">
        <w:t>all’operatore la scelta e</w:t>
      </w:r>
      <w:r w:rsidR="008E51E2">
        <w:t xml:space="preserve"> la possibilità di far partire spedizioni </w:t>
      </w:r>
      <w:r w:rsidR="00A3223D">
        <w:t>di lunghezza variabile, in base alla distanza sia fisica sia temporale fra gli ordini selezionati e alla loro</w:t>
      </w:r>
      <w:r w:rsidR="00C933F9">
        <w:t xml:space="preserve"> quantità</w:t>
      </w:r>
      <w:r w:rsidR="00A3223D">
        <w:t>. Si preoccupa lui</w:t>
      </w:r>
      <w:r w:rsidR="00C933F9">
        <w:t xml:space="preserve"> </w:t>
      </w:r>
      <w:r w:rsidR="0060248B">
        <w:t xml:space="preserve">con buonsenso </w:t>
      </w:r>
      <w:r w:rsidR="00C933F9">
        <w:t xml:space="preserve">di </w:t>
      </w:r>
      <w:r w:rsidR="007D787B">
        <w:t>rendere massima</w:t>
      </w:r>
      <w:r w:rsidR="00C933F9">
        <w:t xml:space="preserve"> l’efficienza delle spedizioni scegliendo mezzi e orari adatti</w:t>
      </w:r>
      <w:r w:rsidR="003E6D3E">
        <w:t xml:space="preserve">, </w:t>
      </w:r>
      <w:r w:rsidR="0005319A">
        <w:t xml:space="preserve">aiutato dall’interazione con il database che svolge </w:t>
      </w:r>
      <w:r w:rsidR="00253B39">
        <w:t xml:space="preserve">invece </w:t>
      </w:r>
      <w:r w:rsidR="0005319A">
        <w:t>compiti più semplici</w:t>
      </w:r>
      <w:r w:rsidR="00253B39">
        <w:t xml:space="preserve"> che non necessitano discrezione</w:t>
      </w:r>
      <w:r w:rsidR="00975DD3">
        <w:t xml:space="preserve"> dell’operatore.</w:t>
      </w:r>
    </w:p>
    <w:p w14:paraId="452D95DA" w14:textId="77777777" w:rsidR="00953E56" w:rsidRPr="00953E56" w:rsidRDefault="00953E56" w:rsidP="00953E56">
      <w:pPr>
        <w:pStyle w:val="Corpotesto"/>
        <w:spacing w:after="0"/>
      </w:pPr>
    </w:p>
    <w:p w14:paraId="672F03E5" w14:textId="77777777" w:rsidR="00673748" w:rsidRDefault="00673748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4AC6A669" w14:textId="77777777" w:rsidR="0073449C" w:rsidRDefault="0073449C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</w:p>
    <w:p w14:paraId="638F9EEE" w14:textId="61C12C20" w:rsidR="00FE2ABD" w:rsidRDefault="00FE2ABD" w:rsidP="00FE2ABD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E71AF0">
        <w:rPr>
          <w:sz w:val="28"/>
          <w:szCs w:val="28"/>
        </w:rPr>
        <w:t xml:space="preserve"> </w:t>
      </w:r>
      <w:r>
        <w:rPr>
          <w:sz w:val="28"/>
          <w:szCs w:val="28"/>
        </w:rPr>
        <w:t>Design dell’applicazione</w:t>
      </w:r>
    </w:p>
    <w:p w14:paraId="5D2C070F" w14:textId="40C54AF4" w:rsidR="00C16ABB" w:rsidRDefault="00585FAA" w:rsidP="009D6C13">
      <w:pPr>
        <w:pStyle w:val="Corpotesto"/>
        <w:spacing w:after="0"/>
      </w:pPr>
      <w:r>
        <w:t>Avendo ora le i</w:t>
      </w:r>
      <w:r w:rsidR="00571F62">
        <w:t xml:space="preserve">nformazioni necessarie, possono essere </w:t>
      </w:r>
      <w:r w:rsidR="00FE2ABD">
        <w:t xml:space="preserve">evidenziare le scelte di progettazione </w:t>
      </w:r>
      <w:r w:rsidR="00571F62">
        <w:t xml:space="preserve">proprie </w:t>
      </w:r>
      <w:r w:rsidR="00FE2ABD">
        <w:t xml:space="preserve">dell’applicativo che sono state prese in funzione dell’interpretazione del dominio descritta </w:t>
      </w:r>
      <w:r w:rsidR="00CE62F4">
        <w:t>al</w:t>
      </w:r>
      <w:r w:rsidR="00FE2ABD">
        <w:t xml:space="preserve"> </w:t>
      </w:r>
      <w:hyperlink w:anchor="_Capitolo_1|ANALISI_DEL" w:history="1">
        <w:r w:rsidR="00CE62F4">
          <w:rPr>
            <w:rStyle w:val="Collegamentoipertestuale"/>
          </w:rPr>
          <w:t>Capi</w:t>
        </w:r>
        <w:r w:rsidR="00CE62F4">
          <w:rPr>
            <w:rStyle w:val="Collegamentoipertestuale"/>
          </w:rPr>
          <w:t>t</w:t>
        </w:r>
        <w:r w:rsidR="00CE62F4">
          <w:rPr>
            <w:rStyle w:val="Collegamentoipertestuale"/>
          </w:rPr>
          <w:t xml:space="preserve">olo </w:t>
        </w:r>
        <w:r w:rsidR="00FE2ABD" w:rsidRPr="00FE2ABD">
          <w:rPr>
            <w:rStyle w:val="Collegamentoipertestuale"/>
          </w:rPr>
          <w:t>1</w:t>
        </w:r>
      </w:hyperlink>
      <w:r w:rsidR="00256F87">
        <w:t xml:space="preserve"> </w:t>
      </w:r>
      <w:r w:rsidR="00FE2ABD">
        <w:t xml:space="preserve">e </w:t>
      </w:r>
      <w:r w:rsidR="001C7DBB">
        <w:t>della conse</w:t>
      </w:r>
      <w:r w:rsidR="00CE1F8A">
        <w:t>guente</w:t>
      </w:r>
      <w:r w:rsidR="001C7DBB">
        <w:t xml:space="preserve"> progettazione del database</w:t>
      </w:r>
      <w:r w:rsidR="00FE2ABD">
        <w:t>.</w:t>
      </w:r>
      <w:r w:rsidR="00C16ABB">
        <w:t xml:space="preserve"> È possibile fare riferimento all’UML Class </w:t>
      </w:r>
      <w:proofErr w:type="spellStart"/>
      <w:r w:rsidR="00C16ABB">
        <w:t>Diagram</w:t>
      </w:r>
      <w:proofErr w:type="spellEnd"/>
      <w:r w:rsidR="00C16ABB">
        <w:t xml:space="preserve"> del seguente paragrafo per comprendere al meglio le scelte effettuate in fase di progettazione, e viceversa.</w:t>
      </w:r>
    </w:p>
    <w:p w14:paraId="0BFE47B6" w14:textId="77777777" w:rsidR="00C16ABB" w:rsidRDefault="00C16ABB" w:rsidP="009D6C13">
      <w:pPr>
        <w:pStyle w:val="Corpotesto"/>
        <w:spacing w:after="0"/>
      </w:pPr>
    </w:p>
    <w:p w14:paraId="064DE5C8" w14:textId="1F6FA779" w:rsidR="00C16ABB" w:rsidRDefault="00C16ABB" w:rsidP="009D6C13">
      <w:pPr>
        <w:pStyle w:val="Corpotesto"/>
        <w:spacing w:after="0"/>
      </w:pPr>
      <w:r>
        <w:t xml:space="preserve">2.2.1| </w:t>
      </w:r>
      <w:r>
        <w:rPr>
          <w:highlight w:val="lightGray"/>
        </w:rPr>
        <w:t xml:space="preserve">Fase di login </w:t>
      </w:r>
    </w:p>
    <w:p w14:paraId="360D2498" w14:textId="56D300BF" w:rsidR="00C16ABB" w:rsidRDefault="00C16ABB" w:rsidP="009D6C13">
      <w:pPr>
        <w:pStyle w:val="Corpotesto"/>
        <w:spacing w:after="0"/>
      </w:pPr>
      <w:r>
        <w:t xml:space="preserve">L’operatore, caratterizzato da una e-mail aziendale e una password sicura, prima di poter effettuare qualsiasi operazione, deve essere autorizzato da UninaDelivery. </w:t>
      </w:r>
      <w:r w:rsidR="000E2713">
        <w:t>Egli potrà, in dei campi appositi, inserire la propria e-mail completa (oppure solo il proprio nome utente) e la propria password. Eseguito un controllo sulla coerenza dei dati inseriti, e tenuto conto della sede per cui lavora l’operatore, così da mostrargli solo informazioni relative ad essa, l’applicativo gli permetterà di entrare nella sua area di lavoro.</w:t>
      </w:r>
    </w:p>
    <w:p w14:paraId="3582BC9B" w14:textId="77777777" w:rsidR="00F85F52" w:rsidRDefault="00F85F52" w:rsidP="000E2713">
      <w:pPr>
        <w:pStyle w:val="Corpotesto"/>
        <w:spacing w:after="0"/>
      </w:pPr>
    </w:p>
    <w:p w14:paraId="7D2D4C80" w14:textId="7334392F" w:rsidR="000E2713" w:rsidRDefault="000E2713" w:rsidP="000E2713">
      <w:pPr>
        <w:pStyle w:val="Corpotesto"/>
        <w:spacing w:after="0"/>
        <w:rPr>
          <w:highlight w:val="lightGray"/>
        </w:rPr>
      </w:pPr>
      <w:r>
        <w:lastRenderedPageBreak/>
        <w:t xml:space="preserve">2.2.2| </w:t>
      </w:r>
      <w:r>
        <w:rPr>
          <w:highlight w:val="lightGray"/>
        </w:rPr>
        <w:t>Visualizzazione del report</w:t>
      </w:r>
    </w:p>
    <w:p w14:paraId="24154B5E" w14:textId="77777777" w:rsidR="008F17A9" w:rsidRDefault="004456D0" w:rsidP="00FE2ABD">
      <w:pPr>
        <w:pStyle w:val="Corpotesto"/>
        <w:spacing w:after="0"/>
      </w:pPr>
      <w:r>
        <w:t xml:space="preserve">Per visualizzare il report statistico mensile, l’operatore dovrà </w:t>
      </w:r>
      <w:r w:rsidR="00267C9B">
        <w:t>scegliere a quale mese di quale anno farà riferimento il report. Allora chiederà ad UninaDelivery di calcolare le statistiche e gli saranno mostrati i risultati</w:t>
      </w:r>
      <w:r w:rsidR="001538A3">
        <w:t xml:space="preserve">. </w:t>
      </w:r>
    </w:p>
    <w:p w14:paraId="5C681AEB" w14:textId="77777777" w:rsidR="008F17A9" w:rsidRDefault="008F17A9" w:rsidP="00FE2ABD">
      <w:pPr>
        <w:pStyle w:val="Corpotesto"/>
        <w:spacing w:after="0"/>
      </w:pPr>
      <w:r>
        <w:t>Vengono mostrati:</w:t>
      </w:r>
    </w:p>
    <w:p w14:paraId="32AB8730" w14:textId="02A8AB05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Numero medio di ordini effettuati ogni giorno nel mese selezionato</w:t>
      </w:r>
    </w:p>
    <w:p w14:paraId="1ECE6387" w14:textId="09DABC71" w:rsidR="008F17A9" w:rsidRDefault="008F17A9" w:rsidP="008F17A9">
      <w:pPr>
        <w:pStyle w:val="Corpotesto"/>
        <w:numPr>
          <w:ilvl w:val="0"/>
          <w:numId w:val="10"/>
        </w:numPr>
        <w:spacing w:after="0"/>
      </w:pPr>
      <w:r>
        <w:t>Ordini con il numero massimo e minimo di prodotti consegnati o da consegnare nel mese selezionato</w:t>
      </w:r>
    </w:p>
    <w:p w14:paraId="24E5D645" w14:textId="7DD01466" w:rsidR="007B797F" w:rsidRDefault="001538A3" w:rsidP="008F17A9">
      <w:pPr>
        <w:pStyle w:val="Corpotesto"/>
        <w:spacing w:after="0"/>
      </w:pPr>
      <w:r>
        <w:t xml:space="preserve">Degli ordini con numero massimo e minimo di prodotti saranno visualizzati soltanto e-mail dell’acquirente, data di effettuazione e indirizzo di consegna. </w:t>
      </w:r>
      <w:r w:rsidR="00267C9B">
        <w:t>Da qui potrà decidere se modificare anno e/o mese per mostrare altri report o se tornare alla pagina iniziale per svolgere altre operazioni.</w:t>
      </w:r>
    </w:p>
    <w:p w14:paraId="3F029F0C" w14:textId="77777777" w:rsidR="008F17A9" w:rsidRDefault="008F17A9" w:rsidP="00FE2ABD">
      <w:pPr>
        <w:pStyle w:val="Corpotesto"/>
        <w:spacing w:after="0"/>
      </w:pPr>
    </w:p>
    <w:p w14:paraId="4A7633A8" w14:textId="77777777" w:rsidR="001538A3" w:rsidRDefault="001538A3" w:rsidP="00FE2ABD">
      <w:pPr>
        <w:pStyle w:val="Corpotesto"/>
        <w:spacing w:after="0"/>
      </w:pPr>
    </w:p>
    <w:p w14:paraId="636EA028" w14:textId="5941E2D1" w:rsidR="001538A3" w:rsidRDefault="001538A3" w:rsidP="00FE2ABD">
      <w:pPr>
        <w:pStyle w:val="Corpotesto"/>
        <w:spacing w:after="0"/>
        <w:rPr>
          <w:highlight w:val="lightGray"/>
        </w:rPr>
      </w:pPr>
      <w:r>
        <w:t xml:space="preserve">2.2.3| </w:t>
      </w:r>
      <w:r>
        <w:rPr>
          <w:highlight w:val="lightGray"/>
        </w:rPr>
        <w:t>Creazione di una nuova spedizione</w:t>
      </w:r>
    </w:p>
    <w:p w14:paraId="3EF53408" w14:textId="70610C25" w:rsidR="00A74C29" w:rsidRDefault="000833DA" w:rsidP="00A74C29">
      <w:pPr>
        <w:pStyle w:val="Corpotesto"/>
        <w:spacing w:after="0"/>
      </w:pPr>
      <w:r w:rsidRPr="000833DA">
        <w:t>L’operatore avrà la possibilità di avviare il processo</w:t>
      </w:r>
      <w:r>
        <w:t xml:space="preserve"> di creazione di una spedizione</w:t>
      </w:r>
      <w:r w:rsidR="00F85F52">
        <w:t xml:space="preserve"> solo se sono presenti nuovi ordini. </w:t>
      </w:r>
      <w:r w:rsidR="004973B9">
        <w:t>Tale processo sarà diviso in momenti</w:t>
      </w:r>
      <w:r w:rsidR="00A74C29">
        <w:t xml:space="preserve"> differenti:</w:t>
      </w:r>
    </w:p>
    <w:p w14:paraId="59A9D1E3" w14:textId="6809E093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primo momento in cui l’operatore può filtrare e selezionare gli ordini da spedire;</w:t>
      </w:r>
    </w:p>
    <w:p w14:paraId="5626271D" w14:textId="2B4186CF" w:rsidR="00A74C29" w:rsidRDefault="00A74C29" w:rsidP="00A74C29">
      <w:pPr>
        <w:pStyle w:val="Corpotesto"/>
        <w:numPr>
          <w:ilvl w:val="0"/>
          <w:numId w:val="8"/>
        </w:numPr>
        <w:spacing w:after="0"/>
      </w:pPr>
      <w:r>
        <w:t>un secondo momento in cui, se è andato tutto bene, può selezionare data, orario di partenza e orario di arrivo, mezzo di trasporto e corriere per la spedizione.</w:t>
      </w:r>
    </w:p>
    <w:p w14:paraId="1BFC7FB7" w14:textId="2F54B7ED" w:rsidR="00B72F07" w:rsidRDefault="005D4D59" w:rsidP="00B72F07">
      <w:pPr>
        <w:pStyle w:val="Corpotesto"/>
        <w:spacing w:after="0"/>
      </w:pPr>
      <w:r>
        <w:t>Il passaggio da un momento all’altro non è irreversibile. La conferma di creazione di spedizione, invece, lo è.</w:t>
      </w:r>
    </w:p>
    <w:p w14:paraId="14E8F429" w14:textId="78BBDC23" w:rsidR="00801AA2" w:rsidRDefault="00A74C29" w:rsidP="00A91A9D">
      <w:pPr>
        <w:pStyle w:val="Corpotesto"/>
        <w:spacing w:after="0"/>
      </w:pPr>
      <w:r>
        <w:t>All’avvio del processo, dunque, all’operatore</w:t>
      </w:r>
      <w:r w:rsidR="00F85F52">
        <w:t xml:space="preserve"> saranno mostrati tutti gli ordini confermati che non sono stati ancora spediti, e di essi le seguenti informazioni: e-mail dell’acquirente, data e fascia oraria in cui è preferibile consegnarli, e peso.</w:t>
      </w:r>
      <w:r w:rsidR="006A120E">
        <w:t xml:space="preserve"> </w:t>
      </w:r>
      <w:r>
        <w:t>Egli</w:t>
      </w:r>
      <w:r w:rsidR="00801AA2">
        <w:t xml:space="preserve"> potrà, se vuole e quante volte vuole, inserire negli appositi campi i filtri (e-mail, data, orario di inizio e/o orario di fine consegna) e applicarli, così da poter visualizzare solo gli ordini che</w:t>
      </w:r>
      <w:r>
        <w:t xml:space="preserve"> li</w:t>
      </w:r>
      <w:r w:rsidR="00801AA2">
        <w:t xml:space="preserve"> rispettano. UninaDelivery terrà conto sia degli ordini selezionati sia dei filtri applicati</w:t>
      </w:r>
      <w:r w:rsidR="00A91A9D">
        <w:t>, così da poter:</w:t>
      </w:r>
    </w:p>
    <w:p w14:paraId="672B93C2" w14:textId="6AF56516" w:rsidR="006A120E" w:rsidRDefault="00A74C29" w:rsidP="00B72F07">
      <w:pPr>
        <w:pStyle w:val="Corpotesto"/>
        <w:numPr>
          <w:ilvl w:val="0"/>
          <w:numId w:val="5"/>
        </w:numPr>
        <w:spacing w:after="0"/>
      </w:pPr>
      <w:r>
        <w:t>aggiornare costantemente il peso totale degli ordini e mostrarlo all’operatore. Questo è particolarmente utile se, ad esempio, il peso totale supera il massimo possibile, cioè quando non c’è alcun mezzo di trasporto nella sede che abbia una capienza superiore a tale peso. In questo caso,</w:t>
      </w:r>
      <w:r w:rsidR="00B72F07">
        <w:t xml:space="preserve"> si impedisce all’operatore di passare al</w:t>
      </w:r>
      <w:r w:rsidR="005D4D59">
        <w:t xml:space="preserve"> momento successivo del processo</w:t>
      </w:r>
      <w:r w:rsidR="00A91A9D">
        <w:t>.</w:t>
      </w:r>
    </w:p>
    <w:p w14:paraId="3D70A789" w14:textId="401299C7" w:rsidR="005D4D59" w:rsidRDefault="00B72F07" w:rsidP="008F17A9">
      <w:pPr>
        <w:pStyle w:val="Corpotesto"/>
        <w:numPr>
          <w:ilvl w:val="0"/>
          <w:numId w:val="5"/>
        </w:numPr>
        <w:spacing w:after="0"/>
      </w:pPr>
      <w:r>
        <w:t>mostrare</w:t>
      </w:r>
      <w:r w:rsidR="00A91A9D">
        <w:t xml:space="preserve"> all’operatore il numero dei mezzi disponibili a trasportare quel peso, che abbiano ognuno almeno un corriere disponibile abilitato a guidarli. Tale numero è mostrato solo se gli ordini selezionati </w:t>
      </w:r>
      <w:r w:rsidR="00A91A9D">
        <w:lastRenderedPageBreak/>
        <w:t>hanno delle fasce orarie e delle date compatibili fra loro</w:t>
      </w:r>
      <w:r w:rsidR="008F17A9">
        <w:t>, cioè solo se è possibile creare una sola spedizione che consegni tutti gli ordini selezionati senza rallentamenti</w:t>
      </w:r>
      <w:r w:rsidR="00A91A9D">
        <w:t>. Altrimenti, tale incoerenza verrà notata (Attenzione! Ciò non impedisce la continuazione del processo) e sarà l’operatore a decidere come gestirla.</w:t>
      </w:r>
    </w:p>
    <w:p w14:paraId="1029819F" w14:textId="5BFF9425" w:rsidR="005D4D59" w:rsidRDefault="005D4D59" w:rsidP="005D4D59">
      <w:pPr>
        <w:pStyle w:val="Corpotesto"/>
        <w:numPr>
          <w:ilvl w:val="0"/>
          <w:numId w:val="5"/>
        </w:numPr>
        <w:spacing w:after="0"/>
      </w:pPr>
      <w:r>
        <w:t>banalmente, conservare le informazioni sugli ordini, così che non solo le merci</w:t>
      </w:r>
      <w:r w:rsidR="00AA4010">
        <w:t xml:space="preserve"> giuste</w:t>
      </w:r>
      <w:r>
        <w:t xml:space="preserve"> vengano caricate con successo (si suppone che un altro applicativo sia a supporto di tali operazioni) ma così che anche quando l’operatore torni a generare un’ulteriore spedizione, non gli siano mostrati</w:t>
      </w:r>
      <w:r w:rsidR="00AA4010">
        <w:t xml:space="preserve"> ad esempio ordini già spediti o corrieri occupati.</w:t>
      </w:r>
    </w:p>
    <w:p w14:paraId="567A25F4" w14:textId="52FC6CBD" w:rsidR="008B2E97" w:rsidRDefault="00673748" w:rsidP="008B2E97">
      <w:pPr>
        <w:pStyle w:val="Corpotesto"/>
        <w:spacing w:after="0"/>
      </w:pPr>
      <w:r>
        <w:t>Selezionati gli ordini, all’operatore verranno mostrati tutti i mezzi di trasporto della sua sede</w:t>
      </w:r>
      <w:r w:rsidR="00F878E1">
        <w:t xml:space="preserve"> abilitati a trasportare il peso totale degli ordini</w:t>
      </w:r>
      <w:r>
        <w:t xml:space="preserve"> e non appena avrà selezionato </w:t>
      </w:r>
      <w:r>
        <w:t>data, orario di partenza e orario di arrivo</w:t>
      </w:r>
      <w:r>
        <w:t xml:space="preserve"> della spedizione, potrà scegliere il mezzo, scelto fra i disponibili in quell’orario secondo i criteri già indicati. Di tale mezzo verranno visualizzati i corrieri disponibili a guidare il veicolo e l’operatore potrà scegliere di selezionarne uno.</w:t>
      </w:r>
    </w:p>
    <w:p w14:paraId="4599DFAF" w14:textId="36422DCA" w:rsidR="00043120" w:rsidRDefault="00673748" w:rsidP="00043120">
      <w:pPr>
        <w:pStyle w:val="Corpotesto"/>
        <w:spacing w:after="0"/>
      </w:pPr>
      <w:r>
        <w:t>È importante notare che</w:t>
      </w:r>
      <w:r w:rsidR="00043120">
        <w:t xml:space="preserve"> una </w:t>
      </w:r>
      <w:r w:rsidR="00043120">
        <w:t>spedizione non p</w:t>
      </w:r>
      <w:r>
        <w:t>otrà</w:t>
      </w:r>
      <w:r w:rsidR="00043120">
        <w:t xml:space="preserve"> essere creata se</w:t>
      </w:r>
      <w:r w:rsidR="00043120">
        <w:t xml:space="preserve"> </w:t>
      </w:r>
      <w:r>
        <w:t>sarà</w:t>
      </w:r>
      <w:r w:rsidR="00043120">
        <w:t xml:space="preserve"> verificata </w:t>
      </w:r>
      <w:r>
        <w:t xml:space="preserve">almeno </w:t>
      </w:r>
      <w:r w:rsidR="00043120">
        <w:t xml:space="preserve">una delle seguenti </w:t>
      </w:r>
      <w:r>
        <w:t>condizioni</w:t>
      </w:r>
      <w:r w:rsidR="00043120">
        <w:t>:</w:t>
      </w:r>
    </w:p>
    <w:p w14:paraId="3B2710CB" w14:textId="4159FD13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 xml:space="preserve">non </w:t>
      </w:r>
      <w:r>
        <w:t>è selezionato alcun ordine;</w:t>
      </w:r>
    </w:p>
    <w:p w14:paraId="64BC1BE1" w14:textId="707D9F60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 xml:space="preserve">l’orario di partenza </w:t>
      </w:r>
      <w:r>
        <w:t xml:space="preserve">della spedizione </w:t>
      </w:r>
      <w:r>
        <w:t>è successivo a quello di arrivo</w:t>
      </w:r>
      <w:r>
        <w:t>;</w:t>
      </w:r>
    </w:p>
    <w:p w14:paraId="1F86624E" w14:textId="1E581260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la data selezionata per la partenza è precedente al giorno attuale</w:t>
      </w:r>
      <w:r>
        <w:t>;</w:t>
      </w:r>
    </w:p>
    <w:p w14:paraId="10C8BE00" w14:textId="051F822D" w:rsidR="00043120" w:rsidRDefault="00043120" w:rsidP="00043120">
      <w:pPr>
        <w:pStyle w:val="Corpotesto"/>
        <w:numPr>
          <w:ilvl w:val="0"/>
          <w:numId w:val="9"/>
        </w:numPr>
        <w:spacing w:after="0"/>
      </w:pPr>
      <w:r>
        <w:t>l’arrivo previsto è a più di nove ore dalla partenza selezionata</w:t>
      </w:r>
      <w:r>
        <w:t>.</w:t>
      </w:r>
    </w:p>
    <w:p w14:paraId="12331E87" w14:textId="77777777" w:rsidR="00043120" w:rsidRDefault="005E07FA" w:rsidP="00256F87">
      <w:pPr>
        <w:pStyle w:val="Corpotesto"/>
        <w:spacing w:after="0"/>
      </w:pPr>
      <w:r>
        <w:t>Selezionato tutto il necessario</w:t>
      </w:r>
      <w:r w:rsidR="00043120">
        <w:t xml:space="preserve"> e rispettati i vincoli,</w:t>
      </w:r>
      <w:r>
        <w:t xml:space="preserve"> l’operatore potrà creare la spedizione, a seguito di una conferma</w:t>
      </w:r>
      <w:r w:rsidR="00043120">
        <w:t>.</w:t>
      </w:r>
    </w:p>
    <w:p w14:paraId="39BFC80D" w14:textId="2DAF51A8" w:rsidR="00AA4010" w:rsidRDefault="00043120" w:rsidP="00256F87">
      <w:pPr>
        <w:pStyle w:val="Corpotesto"/>
        <w:spacing w:after="0"/>
      </w:pPr>
      <w:r>
        <w:t>Si noti che il</w:t>
      </w:r>
      <w:r w:rsidR="00256F87">
        <w:t xml:space="preserve"> software è deliberatamente progettato per non vincolare l’operatore a rispettare gli orari della consegna,</w:t>
      </w:r>
      <w:r w:rsidR="006C40E5">
        <w:t xml:space="preserve"> a patto che le decisioni da lui prese non violino vincoli dettati dal d</w:t>
      </w:r>
      <w:r w:rsidR="006B4795">
        <w:t>ominio</w:t>
      </w:r>
      <w:r w:rsidR="006C40E5">
        <w:t>,</w:t>
      </w:r>
      <w:r w:rsidR="00256F87">
        <w:t xml:space="preserve"> sarà l’operatore a </w:t>
      </w:r>
      <w:bookmarkStart w:id="3" w:name="_Hlk157595457"/>
      <w:r w:rsidR="00256F87">
        <w:t xml:space="preserve">gestire le consegne al massimo </w:t>
      </w:r>
      <w:bookmarkEnd w:id="3"/>
      <w:r w:rsidR="00256F87">
        <w:t xml:space="preserve">delle sue capacità </w:t>
      </w:r>
      <w:r w:rsidR="00B419E9">
        <w:t xml:space="preserve">sfruttando al meglio le risorse a disposizione </w:t>
      </w:r>
      <w:r w:rsidR="00256F87">
        <w:t>della sua sede.</w:t>
      </w:r>
    </w:p>
    <w:p w14:paraId="188C221E" w14:textId="2476AFE9" w:rsidR="00DB43CD" w:rsidRPr="00DB43CD" w:rsidRDefault="00DB43CD" w:rsidP="00DB43CD">
      <w:pPr>
        <w:pStyle w:val="Titolo2"/>
        <w:jc w:val="left"/>
        <w:rPr>
          <w:b/>
          <w:bCs/>
          <w:i w:val="0"/>
          <w:iCs/>
          <w:sz w:val="36"/>
          <w:szCs w:val="36"/>
        </w:rPr>
      </w:pPr>
      <w:bookmarkStart w:id="4" w:name="_Capitolo_3|IMPLEMENTAZIONE"/>
      <w:bookmarkEnd w:id="4"/>
      <w:r w:rsidRPr="00D14DC3">
        <w:rPr>
          <w:b/>
          <w:bCs/>
          <w:i w:val="0"/>
          <w:iCs/>
          <w:sz w:val="36"/>
          <w:szCs w:val="36"/>
        </w:rPr>
        <w:lastRenderedPageBreak/>
        <w:t xml:space="preserve">Capitolo </w:t>
      </w:r>
      <w:r>
        <w:rPr>
          <w:b/>
          <w:bCs/>
          <w:i w:val="0"/>
          <w:iCs/>
          <w:sz w:val="36"/>
          <w:szCs w:val="36"/>
        </w:rPr>
        <w:t>3</w:t>
      </w:r>
      <w:r w:rsidRPr="00D14DC3">
        <w:rPr>
          <w:b/>
          <w:bCs/>
          <w:i w:val="0"/>
          <w:iCs/>
          <w:sz w:val="36"/>
          <w:szCs w:val="36"/>
        </w:rPr>
        <w:t>|</w:t>
      </w:r>
      <w:r w:rsidR="00934F4B">
        <w:rPr>
          <w:b/>
          <w:bCs/>
          <w:i w:val="0"/>
          <w:iCs/>
          <w:sz w:val="36"/>
          <w:szCs w:val="36"/>
        </w:rPr>
        <w:t>IMPLEMENTAZIONE</w:t>
      </w:r>
    </w:p>
    <w:p w14:paraId="47531123" w14:textId="6F5EEF64" w:rsidR="00934F4B" w:rsidRDefault="00BA50C8" w:rsidP="00934F4B">
      <w:pPr>
        <w:pStyle w:val="Titolo"/>
        <w:pBdr>
          <w:bottom w:val="single" w:sz="6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3.1</w:t>
      </w:r>
      <w:r w:rsidR="00934F4B">
        <w:rPr>
          <w:sz w:val="28"/>
          <w:szCs w:val="28"/>
        </w:rPr>
        <w:t xml:space="preserve"> Tecnologie utilizzate</w:t>
      </w:r>
    </w:p>
    <w:p w14:paraId="58C5434E" w14:textId="77777777" w:rsidR="00934F4B" w:rsidRDefault="00934F4B" w:rsidP="00934F4B">
      <w:pPr>
        <w:pStyle w:val="Corpotesto"/>
        <w:jc w:val="left"/>
      </w:pPr>
      <w:bookmarkStart w:id="5" w:name="_Hlk157791085"/>
      <w:r>
        <w:t xml:space="preserve">L’applicativo UninaDelivery </w:t>
      </w:r>
      <w:bookmarkEnd w:id="5"/>
      <w:r>
        <w:t>è sviluppato nel linguaggio Java, con il supporto dei seguenti strumenti:</w:t>
      </w:r>
    </w:p>
    <w:p w14:paraId="22B3EE24" w14:textId="75A5991D" w:rsidR="00934F4B" w:rsidRDefault="00934F4B" w:rsidP="00934F4B">
      <w:pPr>
        <w:pStyle w:val="Corpotesto"/>
        <w:numPr>
          <w:ilvl w:val="0"/>
          <w:numId w:val="3"/>
        </w:numPr>
        <w:jc w:val="left"/>
      </w:pPr>
      <w:r>
        <w:t>Eclipse</w:t>
      </w:r>
      <w:r w:rsidR="006B4795">
        <w:t>, per la stesura del codice;</w:t>
      </w:r>
    </w:p>
    <w:p w14:paraId="6BC396A5" w14:textId="6FC0DEBF" w:rsidR="00934F4B" w:rsidRDefault="006C40E5" w:rsidP="00934F4B">
      <w:pPr>
        <w:pStyle w:val="Corpotesto"/>
        <w:numPr>
          <w:ilvl w:val="0"/>
          <w:numId w:val="3"/>
        </w:numPr>
        <w:jc w:val="left"/>
      </w:pPr>
      <w:r>
        <w:t xml:space="preserve">Apache </w:t>
      </w:r>
      <w:proofErr w:type="spellStart"/>
      <w:r w:rsidR="00934F4B">
        <w:t>Maven</w:t>
      </w:r>
      <w:proofErr w:type="spellEnd"/>
      <w:r w:rsidR="006B4795">
        <w:t>, per la gestione delle librerie;</w:t>
      </w:r>
    </w:p>
    <w:p w14:paraId="4977214A" w14:textId="54472A77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Github</w:t>
      </w:r>
      <w:proofErr w:type="spellEnd"/>
      <w:r w:rsidR="006B4795">
        <w:t>, per collaborare attraverso l’utilizzo del repository;</w:t>
      </w:r>
    </w:p>
    <w:p w14:paraId="7A44FCB4" w14:textId="0165D0CB" w:rsidR="00934F4B" w:rsidRDefault="00934F4B" w:rsidP="00934F4B">
      <w:pPr>
        <w:pStyle w:val="Corpotesto"/>
        <w:numPr>
          <w:ilvl w:val="0"/>
          <w:numId w:val="3"/>
        </w:numPr>
        <w:jc w:val="left"/>
      </w:pPr>
      <w:proofErr w:type="spellStart"/>
      <w:r>
        <w:t>Discord</w:t>
      </w:r>
      <w:proofErr w:type="spellEnd"/>
      <w:r w:rsidR="006B4795">
        <w:t>, per comunicare.</w:t>
      </w:r>
    </w:p>
    <w:p w14:paraId="439F8A04" w14:textId="5246E704" w:rsidR="00934F4B" w:rsidRDefault="006B4795" w:rsidP="00934F4B">
      <w:pPr>
        <w:pStyle w:val="Corpotesto"/>
        <w:jc w:val="left"/>
      </w:pPr>
      <w:r>
        <w:t xml:space="preserve">Sono utilizzate </w:t>
      </w:r>
      <w:r w:rsidR="00934F4B">
        <w:t>le seguenti librerie esterne:</w:t>
      </w:r>
    </w:p>
    <w:p w14:paraId="5A7E8269" w14:textId="5371B7D3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>
        <w:t>com.postgresql</w:t>
      </w:r>
      <w:proofErr w:type="spellEnd"/>
      <w:proofErr w:type="gramEnd"/>
      <w:r w:rsidR="006B4795">
        <w:t>, per poter permettere la comunicazione e il trasferimento dei dati dall’applicativo alla base di dati;</w:t>
      </w:r>
    </w:p>
    <w:p w14:paraId="425DD082" w14:textId="19776C8A" w:rsidR="00934F4B" w:rsidRDefault="00934F4B" w:rsidP="00934F4B">
      <w:pPr>
        <w:pStyle w:val="Corpotesto"/>
        <w:numPr>
          <w:ilvl w:val="0"/>
          <w:numId w:val="4"/>
        </w:numPr>
        <w:jc w:val="left"/>
      </w:pPr>
      <w:proofErr w:type="spellStart"/>
      <w:proofErr w:type="gramStart"/>
      <w:r w:rsidRPr="00137F2D">
        <w:t>com.github</w:t>
      </w:r>
      <w:proofErr w:type="gramEnd"/>
      <w:r w:rsidRPr="00137F2D">
        <w:t>.lgooddatepicker</w:t>
      </w:r>
      <w:proofErr w:type="spellEnd"/>
      <w:r w:rsidR="006B4795">
        <w:t>, per poter selezionare facilmente date e orari;</w:t>
      </w:r>
    </w:p>
    <w:p w14:paraId="229294EC" w14:textId="63B64883" w:rsidR="00BA50C8" w:rsidRPr="00BA50C8" w:rsidRDefault="00934F4B" w:rsidP="00BA50C8">
      <w:pPr>
        <w:pStyle w:val="Corpotesto"/>
        <w:numPr>
          <w:ilvl w:val="0"/>
          <w:numId w:val="4"/>
        </w:numPr>
        <w:jc w:val="left"/>
      </w:pPr>
      <w:proofErr w:type="gramStart"/>
      <w:r>
        <w:t>com.miglayout</w:t>
      </w:r>
      <w:proofErr w:type="gramEnd"/>
      <w:r w:rsidR="006B4795">
        <w:t>, Layout Manager versatile per Java Swing.</w:t>
      </w:r>
    </w:p>
    <w:p w14:paraId="1539DDC0" w14:textId="1EDCF386" w:rsidR="00BA50C8" w:rsidRDefault="00BA50C8" w:rsidP="00BA50C8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3.2 Programmazione ad Oggetti</w:t>
      </w:r>
    </w:p>
    <w:p w14:paraId="597BE0E5" w14:textId="785BFCF0" w:rsidR="006B4795" w:rsidRDefault="00BA50C8" w:rsidP="00BA50C8">
      <w:pPr>
        <w:pStyle w:val="Corpotesto"/>
      </w:pPr>
      <w:r>
        <w:t>L’impiego del paradigma di programmazione Object-Oriented, in combinazione con l’euristica Entity-Boundary-Control</w:t>
      </w:r>
      <w:r w:rsidR="0050250E">
        <w:t xml:space="preserve"> e l’utilizzo dei design pattern DAO (Data Access Object) e DTO (Data Transfer Object) garantiscono</w:t>
      </w:r>
      <w:r>
        <w:t xml:space="preserve"> un rapido ed elegante sviluppo del codice per la gestione dell’applicativo, </w:t>
      </w:r>
      <w:r w:rsidR="006B4795">
        <w:t>fornendo</w:t>
      </w:r>
      <w:r>
        <w:t xml:space="preserve"> </w:t>
      </w:r>
      <w:r w:rsidR="002056A7">
        <w:t>una maggiore robustezza, flessibilità e una più sostenibile manutebilità del codice.</w:t>
      </w:r>
    </w:p>
    <w:p w14:paraId="547FA013" w14:textId="30D31161" w:rsidR="0050250E" w:rsidRDefault="004F58E0" w:rsidP="00BA50C8">
      <w:pPr>
        <w:pStyle w:val="Corpotesto"/>
      </w:pPr>
      <w:r>
        <w:t>Le classi di UninaDelivery seguono l’euristica EBC</w:t>
      </w:r>
      <w:r w:rsidR="0050250E">
        <w:t xml:space="preserve"> secondo le seguenti chiavi:</w:t>
      </w:r>
    </w:p>
    <w:p w14:paraId="45377DC4" w14:textId="7E16446B" w:rsidR="0050250E" w:rsidRDefault="00202A9B" w:rsidP="0050250E">
      <w:pPr>
        <w:pStyle w:val="Corpotesto"/>
        <w:numPr>
          <w:ilvl w:val="0"/>
          <w:numId w:val="4"/>
        </w:numPr>
        <w:jc w:val="left"/>
      </w:pPr>
      <w:r>
        <w:t xml:space="preserve">Le </w:t>
      </w:r>
      <w:proofErr w:type="spellStart"/>
      <w:r>
        <w:t>Entities</w:t>
      </w:r>
      <w:proofErr w:type="spellEnd"/>
      <w:r>
        <w:t xml:space="preserve"> fanno riferimento alle classi del dominio necessarie al funzionamento dell’applicativo;</w:t>
      </w:r>
    </w:p>
    <w:p w14:paraId="70D4E5E2" w14:textId="2F5D04E6" w:rsidR="00202A9B" w:rsidRDefault="00202A9B" w:rsidP="0050250E">
      <w:pPr>
        <w:pStyle w:val="Corpotesto"/>
        <w:numPr>
          <w:ilvl w:val="0"/>
          <w:numId w:val="4"/>
        </w:numPr>
        <w:jc w:val="left"/>
      </w:pPr>
      <w:r>
        <w:lastRenderedPageBreak/>
        <w:t xml:space="preserve">Le </w:t>
      </w:r>
      <w:proofErr w:type="spellStart"/>
      <w:r>
        <w:t>Boundaries</w:t>
      </w:r>
      <w:proofErr w:type="spellEnd"/>
      <w:r w:rsidR="008B2E97">
        <w:t xml:space="preserve"> </w:t>
      </w:r>
      <w:r>
        <w:t xml:space="preserve">si </w:t>
      </w:r>
      <w:r w:rsidR="007311B6">
        <w:t>interfacciano con l’utente, mostrandogli informazioni e accettando suoi input</w:t>
      </w:r>
      <w:r w:rsidR="008B2E97">
        <w:t>;</w:t>
      </w:r>
    </w:p>
    <w:p w14:paraId="4B9203F0" w14:textId="4FF976AF" w:rsidR="007311B6" w:rsidRDefault="007311B6" w:rsidP="007311B6">
      <w:pPr>
        <w:pStyle w:val="Corpotesto"/>
        <w:numPr>
          <w:ilvl w:val="0"/>
          <w:numId w:val="4"/>
        </w:numPr>
        <w:jc w:val="left"/>
      </w:pPr>
      <w:r>
        <w:t>Esiste un unico Controller</w:t>
      </w:r>
      <w:r w:rsidR="00F878E1">
        <w:t xml:space="preserve">, </w:t>
      </w:r>
      <w:r>
        <w:t xml:space="preserve">che si occupa di gestire tutte le classi costituenti dell’applicativo, sia </w:t>
      </w:r>
      <w:proofErr w:type="spellStart"/>
      <w:r>
        <w:t>Entities</w:t>
      </w:r>
      <w:proofErr w:type="spellEnd"/>
      <w:r>
        <w:t xml:space="preserve">, sia </w:t>
      </w:r>
      <w:proofErr w:type="spellStart"/>
      <w:r>
        <w:t>Boundaries</w:t>
      </w:r>
      <w:proofErr w:type="spellEnd"/>
      <w:r>
        <w:t>, e tutte le interazioni possibili fra di loro</w:t>
      </w:r>
      <w:r w:rsidR="00F878E1">
        <w:t>.</w:t>
      </w:r>
    </w:p>
    <w:p w14:paraId="19FD11D3" w14:textId="333986B2" w:rsidR="00F878E1" w:rsidRPr="00BA50C8" w:rsidRDefault="00F878E1" w:rsidP="00F878E1">
      <w:pPr>
        <w:pStyle w:val="Corpotesto"/>
        <w:jc w:val="left"/>
      </w:pPr>
      <w:r>
        <w:t>I design pattern DAO e DTO permettono invece al</w:t>
      </w:r>
      <w:r w:rsidR="004F58E0">
        <w:t xml:space="preserve"> software</w:t>
      </w:r>
      <w:r>
        <w:t xml:space="preserve"> di essere in costante comunicazione con la base di dati sottostante e di garantire la persistenza dei dati. Per ogni classe DTO facente parte del dominio esiste una classe DAO equivalente che permette di applicare modifiche </w:t>
      </w:r>
      <w:r w:rsidR="004F58E0">
        <w:t>e/o recuperare informazioni dal</w:t>
      </w:r>
      <w:r w:rsidR="009E06B2">
        <w:t xml:space="preserve"> Database.</w:t>
      </w:r>
    </w:p>
    <w:p w14:paraId="60649F00" w14:textId="0A335E2E" w:rsidR="004F58E0" w:rsidRDefault="004F58E0" w:rsidP="004F58E0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Diagramma delle classi di design</w:t>
      </w:r>
    </w:p>
    <w:p w14:paraId="467ACEE9" w14:textId="2C30E074" w:rsidR="00D27CE0" w:rsidRPr="00FF5673" w:rsidRDefault="002056A7" w:rsidP="00D27CE0">
      <w:pPr>
        <w:pStyle w:val="Corpotesto"/>
        <w:spacing w:after="0"/>
      </w:pPr>
      <w:r w:rsidRPr="00FF5673">
        <w:t>3.</w:t>
      </w:r>
      <w:r w:rsidR="004F58E0">
        <w:t>3.1</w:t>
      </w:r>
      <w:r w:rsidRPr="00FF5673">
        <w:t xml:space="preserve">| </w:t>
      </w:r>
      <w:r w:rsidR="004F58E0">
        <w:rPr>
          <w:highlight w:val="lightGray"/>
        </w:rPr>
        <w:t>Alcune precisazioni</w:t>
      </w:r>
      <w:r w:rsidRPr="00FF5673">
        <w:rPr>
          <w:highlight w:val="lightGray"/>
        </w:rPr>
        <w:t xml:space="preserve"> </w:t>
      </w:r>
    </w:p>
    <w:p w14:paraId="48CB93EA" w14:textId="77777777" w:rsidR="00570113" w:rsidRDefault="004F58E0" w:rsidP="004F58E0">
      <w:pPr>
        <w:pStyle w:val="Corpotesto"/>
        <w:spacing w:after="0"/>
      </w:pPr>
      <w:r>
        <w:t>È qui di seguito presentato il diagramma delle classi UML di UninaDelivery. Esso segue l’euristica EBC e i design pattern DTO e DAO nei modi sopraindicati.</w:t>
      </w:r>
    </w:p>
    <w:p w14:paraId="4AFA3A3A" w14:textId="6A351361" w:rsidR="00570113" w:rsidRDefault="004F58E0" w:rsidP="004F58E0">
      <w:pPr>
        <w:pStyle w:val="Corpotesto"/>
        <w:spacing w:after="0"/>
      </w:pPr>
      <w:r>
        <w:t>Ogni classe presente nel diagramma, con conseguenti attributi, metodi e associazioni, è implementata nel codice Java</w:t>
      </w:r>
      <w:r w:rsidR="00570113">
        <w:t xml:space="preserve">, fatta eccezione per la classe di supporto </w:t>
      </w:r>
      <w:proofErr w:type="spellStart"/>
      <w:r w:rsidR="00570113">
        <w:t>UIDesign</w:t>
      </w:r>
      <w:proofErr w:type="spellEnd"/>
      <w:r w:rsidR="00570113">
        <w:t>, non presente nel diagramma ma solo nel codice, utilizzata per migliorare la piacevolezza dell’interazione del software con l’utente.</w:t>
      </w:r>
    </w:p>
    <w:p w14:paraId="3E88D405" w14:textId="489659A7" w:rsidR="004F58E0" w:rsidRDefault="00570113" w:rsidP="004F58E0">
      <w:pPr>
        <w:pStyle w:val="Corpotesto"/>
        <w:spacing w:after="0"/>
      </w:pPr>
      <w:r>
        <w:t>Viceversa</w:t>
      </w:r>
      <w:r w:rsidR="004F58E0">
        <w:t>, sono presenti solo elementi che hanno un riscontro fisico nel diagramma: classi e associazioni che hanno senso di esistere nel dominio UninaDelivery, ma non sono necessarie al funzionamento dell’applicativo, sono omesse.</w:t>
      </w:r>
    </w:p>
    <w:p w14:paraId="183EB40D" w14:textId="246AA931" w:rsidR="004F58E0" w:rsidRDefault="004F58E0" w:rsidP="004F58E0">
      <w:pPr>
        <w:pStyle w:val="Corpotesto"/>
      </w:pPr>
      <w:r>
        <w:t>Per semplificare la leggibilità del diagramma, sono state prese alcune scelte da tenere in considerazione durante la sua consultazione</w:t>
      </w:r>
      <w:r>
        <w:t>:</w:t>
      </w:r>
    </w:p>
    <w:p w14:paraId="39A515CB" w14:textId="7CBDFCA8" w:rsidR="004F58E0" w:rsidRDefault="00C551CE" w:rsidP="004F58E0">
      <w:pPr>
        <w:pStyle w:val="Corpotesto"/>
        <w:numPr>
          <w:ilvl w:val="0"/>
          <w:numId w:val="4"/>
        </w:numPr>
        <w:jc w:val="left"/>
      </w:pPr>
      <w:r>
        <w:t>Talora non sia specificata la molteplicità di un’associazione, si assuma essa equivalga ad 1;</w:t>
      </w:r>
    </w:p>
    <w:p w14:paraId="7CAB7C4D" w14:textId="39AB1DF8" w:rsidR="00C551CE" w:rsidRDefault="00C551CE" w:rsidP="004F58E0">
      <w:pPr>
        <w:pStyle w:val="Corpotesto"/>
        <w:numPr>
          <w:ilvl w:val="0"/>
          <w:numId w:val="4"/>
        </w:numPr>
        <w:jc w:val="left"/>
      </w:pPr>
      <w:r>
        <w:t>Non sono presenti costruttori, metodi getter e metodi setter semplici, pur essendo presenti nel codice;</w:t>
      </w:r>
    </w:p>
    <w:p w14:paraId="74F1A9F6" w14:textId="0651D866" w:rsidR="00570113" w:rsidRDefault="00C551CE" w:rsidP="00570113">
      <w:pPr>
        <w:pStyle w:val="Corpotesto"/>
        <w:numPr>
          <w:ilvl w:val="0"/>
          <w:numId w:val="4"/>
        </w:numPr>
        <w:jc w:val="left"/>
      </w:pPr>
      <w:r>
        <w:t xml:space="preserve">Sono evidenziati solo alcuni dei più importanti attributi delle </w:t>
      </w:r>
      <w:proofErr w:type="spellStart"/>
      <w:r>
        <w:t>Boundaries</w:t>
      </w:r>
      <w:proofErr w:type="spellEnd"/>
      <w:r>
        <w:t>, i restanti sono omessi</w:t>
      </w:r>
      <w:r w:rsidR="00570113">
        <w:t>;</w:t>
      </w:r>
    </w:p>
    <w:p w14:paraId="3CC68FEC" w14:textId="15F7A004" w:rsidR="00570113" w:rsidRDefault="00570113" w:rsidP="00570113">
      <w:pPr>
        <w:pStyle w:val="Corpotesto"/>
        <w:numPr>
          <w:ilvl w:val="0"/>
          <w:numId w:val="4"/>
        </w:numPr>
        <w:jc w:val="left"/>
      </w:pPr>
      <w:r>
        <w:t xml:space="preserve">Sono omesse anche delle classi innestate delle </w:t>
      </w:r>
      <w:proofErr w:type="spellStart"/>
      <w:r>
        <w:t>Boundaries</w:t>
      </w:r>
      <w:proofErr w:type="spellEnd"/>
      <w:r>
        <w:t>, utilizzate per l’aggiornamento in tempo reale delle tabelle di informazioni mostrate all’utente.</w:t>
      </w:r>
    </w:p>
    <w:p w14:paraId="430DFEC2" w14:textId="5D12E375" w:rsidR="00570113" w:rsidRPr="00FF5673" w:rsidRDefault="00570113" w:rsidP="00570113">
      <w:pPr>
        <w:pStyle w:val="Corpotesto"/>
        <w:spacing w:after="0"/>
      </w:pPr>
      <w:r w:rsidRPr="00FF5673">
        <w:lastRenderedPageBreak/>
        <w:t>3.</w:t>
      </w:r>
      <w:r>
        <w:t>3.</w:t>
      </w:r>
      <w:r>
        <w:t>2</w:t>
      </w:r>
      <w:r w:rsidRPr="00FF5673">
        <w:t xml:space="preserve">| </w:t>
      </w:r>
      <w:r>
        <w:rPr>
          <w:highlight w:val="lightGray"/>
        </w:rPr>
        <w:t xml:space="preserve">Class </w:t>
      </w:r>
      <w:proofErr w:type="spellStart"/>
      <w:r>
        <w:rPr>
          <w:highlight w:val="lightGray"/>
        </w:rPr>
        <w:t>Diagram</w:t>
      </w:r>
      <w:proofErr w:type="spellEnd"/>
      <w:r>
        <w:rPr>
          <w:highlight w:val="lightGray"/>
        </w:rPr>
        <w:t xml:space="preserve"> UML</w:t>
      </w:r>
      <w:r w:rsidRPr="00FF5673">
        <w:rPr>
          <w:highlight w:val="lightGray"/>
        </w:rPr>
        <w:t xml:space="preserve"> </w:t>
      </w:r>
    </w:p>
    <w:p w14:paraId="12758F7A" w14:textId="70B82DCF" w:rsidR="00570113" w:rsidRDefault="00570113" w:rsidP="00570113">
      <w:pPr>
        <w:pStyle w:val="Corpotesto"/>
        <w:jc w:val="left"/>
      </w:pPr>
      <w:r>
        <w:t>TODO inserire</w:t>
      </w:r>
    </w:p>
    <w:p w14:paraId="430673E2" w14:textId="77777777" w:rsidR="0050250E" w:rsidRDefault="0050250E" w:rsidP="002056A7">
      <w:pPr>
        <w:pStyle w:val="Corpotesto"/>
      </w:pPr>
    </w:p>
    <w:p w14:paraId="18340D48" w14:textId="77777777" w:rsidR="0050250E" w:rsidRDefault="0050250E" w:rsidP="002056A7">
      <w:pPr>
        <w:pStyle w:val="Corpotesto"/>
      </w:pPr>
    </w:p>
    <w:p w14:paraId="1084B899" w14:textId="77777777" w:rsidR="0050250E" w:rsidRDefault="0050250E" w:rsidP="002056A7">
      <w:pPr>
        <w:pStyle w:val="Corpotesto"/>
      </w:pPr>
    </w:p>
    <w:p w14:paraId="7B43D984" w14:textId="77777777" w:rsidR="0050250E" w:rsidRDefault="0050250E" w:rsidP="002056A7">
      <w:pPr>
        <w:pStyle w:val="Corpotesto"/>
      </w:pPr>
    </w:p>
    <w:p w14:paraId="1ABB528E" w14:textId="77777777" w:rsidR="0050250E" w:rsidRDefault="0050250E" w:rsidP="002056A7">
      <w:pPr>
        <w:pStyle w:val="Corpotesto"/>
      </w:pPr>
    </w:p>
    <w:p w14:paraId="7BA521AF" w14:textId="77777777" w:rsidR="0050250E" w:rsidRDefault="0050250E" w:rsidP="002056A7">
      <w:pPr>
        <w:pStyle w:val="Corpotesto"/>
      </w:pPr>
    </w:p>
    <w:p w14:paraId="668591D1" w14:textId="77777777" w:rsidR="0050250E" w:rsidRDefault="0050250E" w:rsidP="002056A7">
      <w:pPr>
        <w:pStyle w:val="Corpotesto"/>
      </w:pPr>
    </w:p>
    <w:p w14:paraId="5418F6A4" w14:textId="77777777" w:rsidR="0050250E" w:rsidRDefault="0050250E" w:rsidP="002056A7">
      <w:pPr>
        <w:pStyle w:val="Corpotesto"/>
      </w:pPr>
    </w:p>
    <w:p w14:paraId="0431C406" w14:textId="77777777" w:rsidR="0050250E" w:rsidRDefault="0050250E" w:rsidP="002056A7">
      <w:pPr>
        <w:pStyle w:val="Corpotesto"/>
      </w:pPr>
    </w:p>
    <w:p w14:paraId="36CA6C44" w14:textId="77777777" w:rsidR="0050250E" w:rsidRDefault="0050250E" w:rsidP="002056A7">
      <w:pPr>
        <w:pStyle w:val="Corpotesto"/>
      </w:pPr>
    </w:p>
    <w:p w14:paraId="690BAFA4" w14:textId="77777777" w:rsidR="0050250E" w:rsidRDefault="0050250E" w:rsidP="002056A7">
      <w:pPr>
        <w:pStyle w:val="Corpotesto"/>
      </w:pPr>
    </w:p>
    <w:p w14:paraId="32932B6A" w14:textId="77777777" w:rsidR="0050250E" w:rsidRDefault="0050250E" w:rsidP="002056A7">
      <w:pPr>
        <w:pStyle w:val="Corpotesto"/>
      </w:pPr>
    </w:p>
    <w:p w14:paraId="26688BCD" w14:textId="77777777" w:rsidR="0050250E" w:rsidRDefault="0050250E" w:rsidP="002056A7">
      <w:pPr>
        <w:pStyle w:val="Corpotesto"/>
      </w:pPr>
    </w:p>
    <w:p w14:paraId="7BF6EB1F" w14:textId="77777777" w:rsidR="0050250E" w:rsidRDefault="0050250E" w:rsidP="002056A7">
      <w:pPr>
        <w:pStyle w:val="Corpotesto"/>
      </w:pPr>
    </w:p>
    <w:p w14:paraId="0312CA30" w14:textId="77777777" w:rsidR="0050250E" w:rsidRPr="00D27CE0" w:rsidRDefault="0050250E" w:rsidP="002056A7">
      <w:pPr>
        <w:pStyle w:val="Corpotesto"/>
      </w:pPr>
    </w:p>
    <w:p w14:paraId="21030799" w14:textId="77777777" w:rsidR="00E21238" w:rsidRDefault="00E21238" w:rsidP="002056A7">
      <w:pPr>
        <w:pStyle w:val="Corpotesto"/>
        <w:spacing w:after="0"/>
      </w:pPr>
    </w:p>
    <w:p w14:paraId="0FF443DC" w14:textId="77777777" w:rsidR="00570113" w:rsidRDefault="00570113" w:rsidP="002056A7">
      <w:pPr>
        <w:pStyle w:val="Corpotesto"/>
        <w:spacing w:after="0"/>
      </w:pPr>
    </w:p>
    <w:p w14:paraId="1D1260AF" w14:textId="3E32E0D2" w:rsidR="00570113" w:rsidRDefault="00570113" w:rsidP="00570113">
      <w:pPr>
        <w:pStyle w:val="Titolo"/>
        <w:pBdr>
          <w:bottom w:val="single" w:sz="6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Esempi di </w:t>
      </w:r>
      <w:proofErr w:type="spellStart"/>
      <w:r>
        <w:rPr>
          <w:sz w:val="28"/>
          <w:szCs w:val="28"/>
        </w:rPr>
        <w:t>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</w:p>
    <w:p w14:paraId="23902900" w14:textId="6F4AE5E9" w:rsidR="00570113" w:rsidRDefault="00570113" w:rsidP="002056A7">
      <w:pPr>
        <w:pStyle w:val="Corpotesto"/>
        <w:spacing w:after="0"/>
      </w:pPr>
      <w:r>
        <w:t xml:space="preserve">Sono mostrati di seguito due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3B7A0C">
        <w:t xml:space="preserve"> UML</w:t>
      </w:r>
      <w:r>
        <w:t xml:space="preserve">, atti a mostrare un possibile percorso effettuato dall’utente nell’utilizzo delle due funzionalità principali dell’applicativo. Essendo 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uno strumento per mostrare lo scheletro del funzionamento di </w:t>
      </w:r>
      <w:r w:rsidR="009E06B2">
        <w:t xml:space="preserve">un’operazione senza perdersi fra le righe di codice, tecnicismi sono omessi in favore di un rendimento più astratto del procedimento, ad esempio l’utilizzo di “Show </w:t>
      </w:r>
      <w:proofErr w:type="spellStart"/>
      <w:r w:rsidR="009E06B2">
        <w:t>Errors</w:t>
      </w:r>
      <w:proofErr w:type="spellEnd"/>
      <w:r w:rsidR="009E06B2">
        <w:t>” in sostituzione dei metodi specifici di Swing per mostrare all’utente un errore che impedisce il continuo di un’azione.</w:t>
      </w:r>
    </w:p>
    <w:p w14:paraId="675FC2BC" w14:textId="2D84B01A" w:rsidR="00570113" w:rsidRDefault="009E06B2" w:rsidP="002056A7">
      <w:pPr>
        <w:pStyle w:val="Corpotesto"/>
        <w:spacing w:after="0"/>
      </w:pPr>
      <w:r>
        <w:t>Si</w:t>
      </w:r>
      <w:r w:rsidR="00570113">
        <w:t xml:space="preserve"> omettono</w:t>
      </w:r>
      <w:r>
        <w:t xml:space="preserve"> inoltre, per leggibilità,</w:t>
      </w:r>
      <w:r w:rsidR="00570113">
        <w:t xml:space="preserve"> i controlli</w:t>
      </w:r>
      <w:r>
        <w:t xml:space="preserve"> più banali</w:t>
      </w:r>
      <w:r w:rsidR="00570113">
        <w:t xml:space="preserve"> di correttezza degli input</w:t>
      </w:r>
      <w:r>
        <w:t>,</w:t>
      </w:r>
      <w:r w:rsidR="00570113">
        <w:t xml:space="preserve"> ad esempio i controlli</w:t>
      </w:r>
      <w:r>
        <w:t xml:space="preserve"> </w:t>
      </w:r>
      <w:r w:rsidR="00570113">
        <w:t>che si accertano che l’orario di arrivo della spedizione appena creata sia maggiore dell’orario di partenza</w:t>
      </w:r>
      <w:r>
        <w:t xml:space="preserve">, </w:t>
      </w:r>
      <w:r>
        <w:t>presenti invece nel codice</w:t>
      </w:r>
      <w:r>
        <w:t>.</w:t>
      </w:r>
    </w:p>
    <w:p w14:paraId="22BF8A46" w14:textId="77777777" w:rsidR="00570113" w:rsidRDefault="00570113" w:rsidP="002056A7">
      <w:pPr>
        <w:pStyle w:val="Corpotesto"/>
        <w:spacing w:after="0"/>
      </w:pPr>
    </w:p>
    <w:p w14:paraId="2526CA7B" w14:textId="3520DE25" w:rsidR="002056A7" w:rsidRDefault="002056A7" w:rsidP="002056A7">
      <w:pPr>
        <w:pStyle w:val="Corpotesto"/>
        <w:spacing w:after="0"/>
      </w:pPr>
      <w:r w:rsidRPr="00D27CE0">
        <w:t>3.</w:t>
      </w:r>
      <w:r w:rsidR="00570113">
        <w:t>4.1</w:t>
      </w:r>
      <w:r w:rsidRPr="00D27CE0">
        <w:t xml:space="preserve">| </w:t>
      </w:r>
      <w:r w:rsidR="00570113">
        <w:rPr>
          <w:highlight w:val="lightGray"/>
        </w:rPr>
        <w:t>Visualizzazione del report statistico</w:t>
      </w:r>
      <w:r w:rsidRPr="00D27CE0">
        <w:rPr>
          <w:highlight w:val="lightGray"/>
        </w:rPr>
        <w:t xml:space="preserve"> </w:t>
      </w:r>
    </w:p>
    <w:p w14:paraId="45D55B92" w14:textId="575D1387" w:rsidR="002056A7" w:rsidRDefault="00FF5673" w:rsidP="005D5338">
      <w:pPr>
        <w:pStyle w:val="Corpotesto"/>
        <w:spacing w:after="0"/>
      </w:pPr>
      <w:r w:rsidRPr="00FF5673">
        <w:rPr>
          <w:noProof/>
        </w:rPr>
        <w:drawing>
          <wp:inline distT="0" distB="0" distL="0" distR="0" wp14:anchorId="01AA484C" wp14:editId="79C01C8E">
            <wp:extent cx="6332220" cy="4357370"/>
            <wp:effectExtent l="0" t="0" r="0" b="5080"/>
            <wp:docPr id="877699844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9844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3822" w14:textId="0AF0705A" w:rsidR="009E06B2" w:rsidRDefault="009E06B2" w:rsidP="009E06B2">
      <w:pPr>
        <w:pStyle w:val="Corpotesto"/>
        <w:spacing w:after="0"/>
      </w:pPr>
      <w:r w:rsidRPr="00D27CE0">
        <w:lastRenderedPageBreak/>
        <w:t>3.</w:t>
      </w:r>
      <w:r>
        <w:t>4.</w:t>
      </w:r>
      <w:r>
        <w:t>2</w:t>
      </w:r>
      <w:r w:rsidRPr="00D27CE0">
        <w:t xml:space="preserve">| </w:t>
      </w:r>
      <w:r>
        <w:rPr>
          <w:highlight w:val="lightGray"/>
        </w:rPr>
        <w:t>Creazione di una nuova spedizione</w:t>
      </w:r>
      <w:r w:rsidRPr="00D27CE0">
        <w:rPr>
          <w:highlight w:val="lightGray"/>
        </w:rPr>
        <w:t xml:space="preserve"> </w:t>
      </w:r>
    </w:p>
    <w:p w14:paraId="2DEF2910" w14:textId="77777777" w:rsidR="00E21238" w:rsidRDefault="00E21238" w:rsidP="005D5338">
      <w:pPr>
        <w:pStyle w:val="Corpotesto"/>
        <w:spacing w:after="0"/>
      </w:pPr>
    </w:p>
    <w:p w14:paraId="681C5A1E" w14:textId="2049D69C" w:rsidR="00E21238" w:rsidRPr="00D27CE0" w:rsidRDefault="00E21238" w:rsidP="005D5338">
      <w:pPr>
        <w:pStyle w:val="Corpotesto"/>
        <w:spacing w:after="0"/>
      </w:pPr>
      <w:r w:rsidRPr="00E21238">
        <w:rPr>
          <w:noProof/>
        </w:rPr>
        <w:drawing>
          <wp:inline distT="0" distB="0" distL="0" distR="0" wp14:anchorId="4BBADE96" wp14:editId="5272D0F9">
            <wp:extent cx="6332220" cy="5438775"/>
            <wp:effectExtent l="0" t="0" r="0" b="9525"/>
            <wp:docPr id="1774102547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2547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238" w:rsidRPr="00D27CE0" w:rsidSect="007C0CE4">
      <w:footerReference w:type="even" r:id="rId20"/>
      <w:footerReference w:type="default" r:id="rId21"/>
      <w:footerReference w:type="first" r:id="rId22"/>
      <w:pgSz w:w="12240" w:h="15840" w:code="1"/>
      <w:pgMar w:top="1417" w:right="1134" w:bottom="1134" w:left="1134" w:header="1440" w:footer="1440" w:gutter="0"/>
      <w:pgNumType w:start="1"/>
      <w:cols w:space="36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9DFF7" w14:textId="77777777" w:rsidR="007C0CE4" w:rsidRDefault="007C0CE4">
      <w:r>
        <w:separator/>
      </w:r>
    </w:p>
  </w:endnote>
  <w:endnote w:type="continuationSeparator" w:id="0">
    <w:p w14:paraId="0BEF2133" w14:textId="77777777" w:rsidR="007C0CE4" w:rsidRDefault="007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2A7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iii</w:t>
    </w:r>
    <w:r>
      <w:rPr>
        <w:rStyle w:val="Numeropagina"/>
      </w:rPr>
      <w:fldChar w:fldCharType="end"/>
    </w:r>
  </w:p>
  <w:p w14:paraId="3586BEEF" w14:textId="77777777" w:rsidR="001B6648" w:rsidRDefault="001B664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DF2D" w14:textId="77777777" w:rsidR="001B6648" w:rsidRDefault="001B6648">
    <w:pPr>
      <w:pStyle w:val="Pidipagina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C74BA">
      <w:rPr>
        <w:rStyle w:val="Numeropagina"/>
        <w:noProof/>
      </w:rPr>
      <w:t>i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3F1FF" w14:textId="77777777" w:rsidR="001B6648" w:rsidRDefault="001B6648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v</w:t>
    </w:r>
    <w:r>
      <w:rPr>
        <w:rStyle w:val="Numeropagina"/>
      </w:rPr>
      <w:fldChar w:fldCharType="end"/>
    </w:r>
  </w:p>
  <w:p w14:paraId="5177898C" w14:textId="77777777" w:rsidR="001B6648" w:rsidRDefault="001B664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333072"/>
      <w:docPartObj>
        <w:docPartGallery w:val="Page Numbers (Bottom of Page)"/>
        <w:docPartUnique/>
      </w:docPartObj>
    </w:sdtPr>
    <w:sdtContent>
      <w:p w14:paraId="3A0DF627" w14:textId="4CC603AB" w:rsidR="005D5338" w:rsidRDefault="005D5338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4577B" w14:textId="77777777" w:rsidR="001B6648" w:rsidRDefault="001B6648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A0A7" w14:textId="61963D18" w:rsidR="001B6648" w:rsidRDefault="003B7A0C">
    <w:pPr>
      <w:pStyle w:val="Pidipagina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BDA1" w14:textId="77777777" w:rsidR="007C0CE4" w:rsidRDefault="007C0CE4">
      <w:r>
        <w:separator/>
      </w:r>
    </w:p>
  </w:footnote>
  <w:footnote w:type="continuationSeparator" w:id="0">
    <w:p w14:paraId="319C3CBB" w14:textId="77777777" w:rsidR="007C0CE4" w:rsidRDefault="007C0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88DB" w14:textId="77777777" w:rsidR="001B6648" w:rsidRDefault="001B66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44B3"/>
    <w:multiLevelType w:val="hybridMultilevel"/>
    <w:tmpl w:val="A9489E5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73CE7"/>
    <w:multiLevelType w:val="hybridMultilevel"/>
    <w:tmpl w:val="4560EA78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540F"/>
    <w:multiLevelType w:val="hybridMultilevel"/>
    <w:tmpl w:val="34CCD5DE"/>
    <w:lvl w:ilvl="0" w:tplc="5DAE6F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8864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4EA5"/>
    <w:multiLevelType w:val="hybridMultilevel"/>
    <w:tmpl w:val="9B605A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FF1"/>
    <w:multiLevelType w:val="hybridMultilevel"/>
    <w:tmpl w:val="689A5220"/>
    <w:lvl w:ilvl="0" w:tplc="1C10F2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62598"/>
    <w:multiLevelType w:val="hybridMultilevel"/>
    <w:tmpl w:val="DBDE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620"/>
    <w:multiLevelType w:val="hybridMultilevel"/>
    <w:tmpl w:val="8A1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F264A"/>
    <w:multiLevelType w:val="hybridMultilevel"/>
    <w:tmpl w:val="4F1E8B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7E6"/>
    <w:multiLevelType w:val="hybridMultilevel"/>
    <w:tmpl w:val="CF14C184"/>
    <w:lvl w:ilvl="0" w:tplc="CEA2A6EA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2A30"/>
    <w:multiLevelType w:val="singleLevel"/>
    <w:tmpl w:val="27D202C6"/>
    <w:lvl w:ilvl="0">
      <w:start w:val="1"/>
      <w:numFmt w:val="decimal"/>
      <w:pStyle w:val="Numeroelenco"/>
      <w:lvlText w:val="%1."/>
      <w:legacy w:legacy="1" w:legacySpace="0" w:legacyIndent="360"/>
      <w:lvlJc w:val="left"/>
      <w:pPr>
        <w:ind w:left="720" w:hanging="360"/>
      </w:pPr>
    </w:lvl>
  </w:abstractNum>
  <w:num w:numId="1" w16cid:durableId="1928683589">
    <w:abstractNumId w:val="9"/>
    <w:lvlOverride w:ilvl="0">
      <w:lvl w:ilvl="0">
        <w:start w:val="1"/>
        <w:numFmt w:val="decimal"/>
        <w:pStyle w:val="Numeroelenco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 w16cid:durableId="2106220672">
    <w:abstractNumId w:val="2"/>
  </w:num>
  <w:num w:numId="3" w16cid:durableId="1803690720">
    <w:abstractNumId w:val="0"/>
  </w:num>
  <w:num w:numId="4" w16cid:durableId="209002583">
    <w:abstractNumId w:val="4"/>
  </w:num>
  <w:num w:numId="5" w16cid:durableId="387342941">
    <w:abstractNumId w:val="1"/>
  </w:num>
  <w:num w:numId="6" w16cid:durableId="1225408108">
    <w:abstractNumId w:val="8"/>
  </w:num>
  <w:num w:numId="7" w16cid:durableId="1537548168">
    <w:abstractNumId w:val="3"/>
  </w:num>
  <w:num w:numId="8" w16cid:durableId="1640645912">
    <w:abstractNumId w:val="6"/>
  </w:num>
  <w:num w:numId="9" w16cid:durableId="1959946766">
    <w:abstractNumId w:val="5"/>
  </w:num>
  <w:num w:numId="10" w16cid:durableId="159739964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283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11"/>
    <w:rsid w:val="0000608A"/>
    <w:rsid w:val="00011A5F"/>
    <w:rsid w:val="000167D0"/>
    <w:rsid w:val="000201F3"/>
    <w:rsid w:val="0002111C"/>
    <w:rsid w:val="00021FD7"/>
    <w:rsid w:val="00022025"/>
    <w:rsid w:val="00022778"/>
    <w:rsid w:val="000229D9"/>
    <w:rsid w:val="00022FC9"/>
    <w:rsid w:val="00024014"/>
    <w:rsid w:val="00024163"/>
    <w:rsid w:val="00024D29"/>
    <w:rsid w:val="0002629A"/>
    <w:rsid w:val="00031A09"/>
    <w:rsid w:val="00040FBE"/>
    <w:rsid w:val="00041917"/>
    <w:rsid w:val="00043120"/>
    <w:rsid w:val="0005319A"/>
    <w:rsid w:val="00053DBD"/>
    <w:rsid w:val="00055183"/>
    <w:rsid w:val="0006114F"/>
    <w:rsid w:val="0006199E"/>
    <w:rsid w:val="00063B1D"/>
    <w:rsid w:val="000657B6"/>
    <w:rsid w:val="0006590A"/>
    <w:rsid w:val="0006686F"/>
    <w:rsid w:val="00071FA6"/>
    <w:rsid w:val="000723CD"/>
    <w:rsid w:val="000737A1"/>
    <w:rsid w:val="000754AF"/>
    <w:rsid w:val="00075E77"/>
    <w:rsid w:val="000833DA"/>
    <w:rsid w:val="00086F8B"/>
    <w:rsid w:val="000907B3"/>
    <w:rsid w:val="00091C03"/>
    <w:rsid w:val="000926F0"/>
    <w:rsid w:val="0009346F"/>
    <w:rsid w:val="00096D69"/>
    <w:rsid w:val="000A23E5"/>
    <w:rsid w:val="000A2F9F"/>
    <w:rsid w:val="000A39CD"/>
    <w:rsid w:val="000A7A83"/>
    <w:rsid w:val="000B47B7"/>
    <w:rsid w:val="000B5AC9"/>
    <w:rsid w:val="000C1401"/>
    <w:rsid w:val="000C1DF9"/>
    <w:rsid w:val="000C3372"/>
    <w:rsid w:val="000D16C4"/>
    <w:rsid w:val="000D26F2"/>
    <w:rsid w:val="000D2E25"/>
    <w:rsid w:val="000D345C"/>
    <w:rsid w:val="000D5AB6"/>
    <w:rsid w:val="000E02C4"/>
    <w:rsid w:val="000E0FF2"/>
    <w:rsid w:val="000E2713"/>
    <w:rsid w:val="000E3A0F"/>
    <w:rsid w:val="000E5AA0"/>
    <w:rsid w:val="000F2E11"/>
    <w:rsid w:val="000F2F95"/>
    <w:rsid w:val="000F3DF7"/>
    <w:rsid w:val="000F58EC"/>
    <w:rsid w:val="000F703A"/>
    <w:rsid w:val="0010235D"/>
    <w:rsid w:val="00103A02"/>
    <w:rsid w:val="00105FCD"/>
    <w:rsid w:val="00106EE4"/>
    <w:rsid w:val="00110121"/>
    <w:rsid w:val="00113FBF"/>
    <w:rsid w:val="00117B9B"/>
    <w:rsid w:val="00117C8A"/>
    <w:rsid w:val="001213C2"/>
    <w:rsid w:val="00122EF4"/>
    <w:rsid w:val="00124096"/>
    <w:rsid w:val="001345A2"/>
    <w:rsid w:val="00136657"/>
    <w:rsid w:val="001369CD"/>
    <w:rsid w:val="00137F2D"/>
    <w:rsid w:val="00141DCB"/>
    <w:rsid w:val="00142855"/>
    <w:rsid w:val="00143946"/>
    <w:rsid w:val="00144CF0"/>
    <w:rsid w:val="00146CB1"/>
    <w:rsid w:val="00146DD3"/>
    <w:rsid w:val="00151CCA"/>
    <w:rsid w:val="001538A3"/>
    <w:rsid w:val="00153BD4"/>
    <w:rsid w:val="00154244"/>
    <w:rsid w:val="0015666E"/>
    <w:rsid w:val="00160AEE"/>
    <w:rsid w:val="001614F2"/>
    <w:rsid w:val="001615F3"/>
    <w:rsid w:val="00162A2C"/>
    <w:rsid w:val="00164661"/>
    <w:rsid w:val="001659F5"/>
    <w:rsid w:val="00166710"/>
    <w:rsid w:val="0016753C"/>
    <w:rsid w:val="00172E94"/>
    <w:rsid w:val="00175A16"/>
    <w:rsid w:val="00175D70"/>
    <w:rsid w:val="00176D13"/>
    <w:rsid w:val="00180940"/>
    <w:rsid w:val="001819D6"/>
    <w:rsid w:val="00184AA3"/>
    <w:rsid w:val="00191325"/>
    <w:rsid w:val="00191DCA"/>
    <w:rsid w:val="00192992"/>
    <w:rsid w:val="00196F9B"/>
    <w:rsid w:val="001A11E5"/>
    <w:rsid w:val="001A314F"/>
    <w:rsid w:val="001A58D4"/>
    <w:rsid w:val="001A735A"/>
    <w:rsid w:val="001B13A0"/>
    <w:rsid w:val="001B37C0"/>
    <w:rsid w:val="001B619B"/>
    <w:rsid w:val="001B6648"/>
    <w:rsid w:val="001C7DBB"/>
    <w:rsid w:val="001D0E99"/>
    <w:rsid w:val="001D111B"/>
    <w:rsid w:val="001D180C"/>
    <w:rsid w:val="001F3F1A"/>
    <w:rsid w:val="001F4426"/>
    <w:rsid w:val="001F5A34"/>
    <w:rsid w:val="001F6F57"/>
    <w:rsid w:val="00202A9B"/>
    <w:rsid w:val="00203A30"/>
    <w:rsid w:val="0020513E"/>
    <w:rsid w:val="002056A7"/>
    <w:rsid w:val="00205AD5"/>
    <w:rsid w:val="0021175B"/>
    <w:rsid w:val="00211827"/>
    <w:rsid w:val="0021193C"/>
    <w:rsid w:val="00217C33"/>
    <w:rsid w:val="0022287B"/>
    <w:rsid w:val="00231CBC"/>
    <w:rsid w:val="0023494F"/>
    <w:rsid w:val="002360D9"/>
    <w:rsid w:val="00236FA8"/>
    <w:rsid w:val="00237751"/>
    <w:rsid w:val="002422D1"/>
    <w:rsid w:val="00242A16"/>
    <w:rsid w:val="00245198"/>
    <w:rsid w:val="002463EC"/>
    <w:rsid w:val="00250690"/>
    <w:rsid w:val="00252648"/>
    <w:rsid w:val="002537FF"/>
    <w:rsid w:val="00253B39"/>
    <w:rsid w:val="00256F87"/>
    <w:rsid w:val="00257CAD"/>
    <w:rsid w:val="002610CB"/>
    <w:rsid w:val="00261C7E"/>
    <w:rsid w:val="00265267"/>
    <w:rsid w:val="00266F5D"/>
    <w:rsid w:val="0026708D"/>
    <w:rsid w:val="00267C9B"/>
    <w:rsid w:val="002704D9"/>
    <w:rsid w:val="0027160E"/>
    <w:rsid w:val="00274430"/>
    <w:rsid w:val="00275378"/>
    <w:rsid w:val="002767AE"/>
    <w:rsid w:val="0029659F"/>
    <w:rsid w:val="00297812"/>
    <w:rsid w:val="002A0537"/>
    <w:rsid w:val="002A3B95"/>
    <w:rsid w:val="002A446C"/>
    <w:rsid w:val="002A6EB8"/>
    <w:rsid w:val="002B001A"/>
    <w:rsid w:val="002B29A6"/>
    <w:rsid w:val="002B4B46"/>
    <w:rsid w:val="002B519A"/>
    <w:rsid w:val="002B5498"/>
    <w:rsid w:val="002B5E5F"/>
    <w:rsid w:val="002C0344"/>
    <w:rsid w:val="002C1870"/>
    <w:rsid w:val="002C4B1D"/>
    <w:rsid w:val="002C6B47"/>
    <w:rsid w:val="002C719F"/>
    <w:rsid w:val="002D4E6B"/>
    <w:rsid w:val="002D702E"/>
    <w:rsid w:val="002D74A4"/>
    <w:rsid w:val="002E0008"/>
    <w:rsid w:val="002E127D"/>
    <w:rsid w:val="002E55D4"/>
    <w:rsid w:val="002E6E6B"/>
    <w:rsid w:val="002E7818"/>
    <w:rsid w:val="002E7D84"/>
    <w:rsid w:val="002F5632"/>
    <w:rsid w:val="002F794E"/>
    <w:rsid w:val="00302580"/>
    <w:rsid w:val="003035AF"/>
    <w:rsid w:val="00303F9F"/>
    <w:rsid w:val="00305CD5"/>
    <w:rsid w:val="00306FE3"/>
    <w:rsid w:val="0030762F"/>
    <w:rsid w:val="003079CC"/>
    <w:rsid w:val="00307C2C"/>
    <w:rsid w:val="00311060"/>
    <w:rsid w:val="00311833"/>
    <w:rsid w:val="00315EA4"/>
    <w:rsid w:val="003270AA"/>
    <w:rsid w:val="003310A5"/>
    <w:rsid w:val="003315E0"/>
    <w:rsid w:val="0033164E"/>
    <w:rsid w:val="003323D9"/>
    <w:rsid w:val="00342B06"/>
    <w:rsid w:val="003469BD"/>
    <w:rsid w:val="00354544"/>
    <w:rsid w:val="003559E8"/>
    <w:rsid w:val="00356A38"/>
    <w:rsid w:val="00360AE7"/>
    <w:rsid w:val="003629AD"/>
    <w:rsid w:val="00364F39"/>
    <w:rsid w:val="00366565"/>
    <w:rsid w:val="00370AA8"/>
    <w:rsid w:val="003757A4"/>
    <w:rsid w:val="00380E01"/>
    <w:rsid w:val="00383899"/>
    <w:rsid w:val="003878B1"/>
    <w:rsid w:val="00390138"/>
    <w:rsid w:val="003919E0"/>
    <w:rsid w:val="0039244E"/>
    <w:rsid w:val="00394864"/>
    <w:rsid w:val="003A290C"/>
    <w:rsid w:val="003A4AD4"/>
    <w:rsid w:val="003A5A1A"/>
    <w:rsid w:val="003B26CE"/>
    <w:rsid w:val="003B33E1"/>
    <w:rsid w:val="003B3A8D"/>
    <w:rsid w:val="003B4572"/>
    <w:rsid w:val="003B7A0C"/>
    <w:rsid w:val="003C01AB"/>
    <w:rsid w:val="003C1501"/>
    <w:rsid w:val="003C161F"/>
    <w:rsid w:val="003C1629"/>
    <w:rsid w:val="003C49FD"/>
    <w:rsid w:val="003C6B67"/>
    <w:rsid w:val="003D2370"/>
    <w:rsid w:val="003D5428"/>
    <w:rsid w:val="003D596E"/>
    <w:rsid w:val="003D7986"/>
    <w:rsid w:val="003E118A"/>
    <w:rsid w:val="003E1327"/>
    <w:rsid w:val="003E1334"/>
    <w:rsid w:val="003E206A"/>
    <w:rsid w:val="003E2BFA"/>
    <w:rsid w:val="003E4BA9"/>
    <w:rsid w:val="003E58A2"/>
    <w:rsid w:val="003E6D3E"/>
    <w:rsid w:val="003F13CC"/>
    <w:rsid w:val="003F3AD8"/>
    <w:rsid w:val="003F4AEB"/>
    <w:rsid w:val="0040025F"/>
    <w:rsid w:val="0040249E"/>
    <w:rsid w:val="004039DC"/>
    <w:rsid w:val="004047F3"/>
    <w:rsid w:val="004070AC"/>
    <w:rsid w:val="00410643"/>
    <w:rsid w:val="0041645A"/>
    <w:rsid w:val="004178D7"/>
    <w:rsid w:val="00421932"/>
    <w:rsid w:val="00422A28"/>
    <w:rsid w:val="00440B22"/>
    <w:rsid w:val="004420B4"/>
    <w:rsid w:val="00442DEB"/>
    <w:rsid w:val="00443406"/>
    <w:rsid w:val="004456D0"/>
    <w:rsid w:val="00447979"/>
    <w:rsid w:val="00450C07"/>
    <w:rsid w:val="00453953"/>
    <w:rsid w:val="00456CAE"/>
    <w:rsid w:val="00457CEB"/>
    <w:rsid w:val="00460469"/>
    <w:rsid w:val="0046269F"/>
    <w:rsid w:val="00467C73"/>
    <w:rsid w:val="004738A0"/>
    <w:rsid w:val="00476EBC"/>
    <w:rsid w:val="00480BE8"/>
    <w:rsid w:val="0048237A"/>
    <w:rsid w:val="00483B39"/>
    <w:rsid w:val="00485954"/>
    <w:rsid w:val="00490A4C"/>
    <w:rsid w:val="00492343"/>
    <w:rsid w:val="00493DEF"/>
    <w:rsid w:val="00493EE1"/>
    <w:rsid w:val="004973B9"/>
    <w:rsid w:val="004A0EC4"/>
    <w:rsid w:val="004A2C46"/>
    <w:rsid w:val="004B13F4"/>
    <w:rsid w:val="004B2083"/>
    <w:rsid w:val="004B5DB3"/>
    <w:rsid w:val="004C0353"/>
    <w:rsid w:val="004C7E38"/>
    <w:rsid w:val="004D115B"/>
    <w:rsid w:val="004D1601"/>
    <w:rsid w:val="004D4FA7"/>
    <w:rsid w:val="004D77AD"/>
    <w:rsid w:val="004D7AF8"/>
    <w:rsid w:val="004E1186"/>
    <w:rsid w:val="004E25C3"/>
    <w:rsid w:val="004E43BF"/>
    <w:rsid w:val="004E5681"/>
    <w:rsid w:val="004E75A5"/>
    <w:rsid w:val="004E7683"/>
    <w:rsid w:val="004F1A20"/>
    <w:rsid w:val="004F5531"/>
    <w:rsid w:val="004F58E0"/>
    <w:rsid w:val="0050250E"/>
    <w:rsid w:val="005147E6"/>
    <w:rsid w:val="00514C98"/>
    <w:rsid w:val="00522FB4"/>
    <w:rsid w:val="00525E62"/>
    <w:rsid w:val="00526242"/>
    <w:rsid w:val="0053045C"/>
    <w:rsid w:val="00533777"/>
    <w:rsid w:val="00533F88"/>
    <w:rsid w:val="0053402A"/>
    <w:rsid w:val="0054041A"/>
    <w:rsid w:val="00541167"/>
    <w:rsid w:val="00544E4E"/>
    <w:rsid w:val="0054524F"/>
    <w:rsid w:val="00545DB5"/>
    <w:rsid w:val="00546A84"/>
    <w:rsid w:val="005533E5"/>
    <w:rsid w:val="005541D2"/>
    <w:rsid w:val="0056090F"/>
    <w:rsid w:val="00561697"/>
    <w:rsid w:val="00566CCE"/>
    <w:rsid w:val="00570113"/>
    <w:rsid w:val="0057049C"/>
    <w:rsid w:val="00571F62"/>
    <w:rsid w:val="00574372"/>
    <w:rsid w:val="00576F2B"/>
    <w:rsid w:val="005774F1"/>
    <w:rsid w:val="00580BB4"/>
    <w:rsid w:val="00585FAA"/>
    <w:rsid w:val="00590C4A"/>
    <w:rsid w:val="00593873"/>
    <w:rsid w:val="00597137"/>
    <w:rsid w:val="00597712"/>
    <w:rsid w:val="005A3A3D"/>
    <w:rsid w:val="005A641A"/>
    <w:rsid w:val="005B5731"/>
    <w:rsid w:val="005B7198"/>
    <w:rsid w:val="005C3DA4"/>
    <w:rsid w:val="005C4AA9"/>
    <w:rsid w:val="005C5E4B"/>
    <w:rsid w:val="005C66CF"/>
    <w:rsid w:val="005C7C7C"/>
    <w:rsid w:val="005D0800"/>
    <w:rsid w:val="005D1E67"/>
    <w:rsid w:val="005D43DE"/>
    <w:rsid w:val="005D4627"/>
    <w:rsid w:val="005D4D59"/>
    <w:rsid w:val="005D5338"/>
    <w:rsid w:val="005D660A"/>
    <w:rsid w:val="005E07FA"/>
    <w:rsid w:val="005E22CA"/>
    <w:rsid w:val="005E37AB"/>
    <w:rsid w:val="005E73CE"/>
    <w:rsid w:val="005F6A45"/>
    <w:rsid w:val="005F6B98"/>
    <w:rsid w:val="0060248B"/>
    <w:rsid w:val="006030F9"/>
    <w:rsid w:val="006041C5"/>
    <w:rsid w:val="0060598D"/>
    <w:rsid w:val="00607014"/>
    <w:rsid w:val="006073E5"/>
    <w:rsid w:val="00607479"/>
    <w:rsid w:val="00610195"/>
    <w:rsid w:val="006256D8"/>
    <w:rsid w:val="00626BCC"/>
    <w:rsid w:val="00626FAC"/>
    <w:rsid w:val="00627E57"/>
    <w:rsid w:val="00631B45"/>
    <w:rsid w:val="00634D85"/>
    <w:rsid w:val="006430CC"/>
    <w:rsid w:val="00643BA4"/>
    <w:rsid w:val="0064438F"/>
    <w:rsid w:val="00646881"/>
    <w:rsid w:val="00650E93"/>
    <w:rsid w:val="0065415A"/>
    <w:rsid w:val="006578C2"/>
    <w:rsid w:val="00657AF5"/>
    <w:rsid w:val="00660C87"/>
    <w:rsid w:val="006615D4"/>
    <w:rsid w:val="00664610"/>
    <w:rsid w:val="00666331"/>
    <w:rsid w:val="006715FC"/>
    <w:rsid w:val="00671EC7"/>
    <w:rsid w:val="0067214C"/>
    <w:rsid w:val="006724A6"/>
    <w:rsid w:val="00672D75"/>
    <w:rsid w:val="00673748"/>
    <w:rsid w:val="0067397D"/>
    <w:rsid w:val="006755D1"/>
    <w:rsid w:val="0067744D"/>
    <w:rsid w:val="00680020"/>
    <w:rsid w:val="00684795"/>
    <w:rsid w:val="00684B04"/>
    <w:rsid w:val="006854A8"/>
    <w:rsid w:val="00685EBC"/>
    <w:rsid w:val="00686BB0"/>
    <w:rsid w:val="0069060F"/>
    <w:rsid w:val="00691773"/>
    <w:rsid w:val="006A0096"/>
    <w:rsid w:val="006A120E"/>
    <w:rsid w:val="006A20CE"/>
    <w:rsid w:val="006A6F03"/>
    <w:rsid w:val="006B0FFE"/>
    <w:rsid w:val="006B4795"/>
    <w:rsid w:val="006B58A8"/>
    <w:rsid w:val="006C40E5"/>
    <w:rsid w:val="006C7089"/>
    <w:rsid w:val="006D3DC8"/>
    <w:rsid w:val="006E56E3"/>
    <w:rsid w:val="006E5F30"/>
    <w:rsid w:val="006E7C4A"/>
    <w:rsid w:val="006F1F3C"/>
    <w:rsid w:val="006F35F3"/>
    <w:rsid w:val="006F679A"/>
    <w:rsid w:val="00700A5F"/>
    <w:rsid w:val="00702C21"/>
    <w:rsid w:val="00703653"/>
    <w:rsid w:val="007073D4"/>
    <w:rsid w:val="0071288A"/>
    <w:rsid w:val="00713C32"/>
    <w:rsid w:val="0071413C"/>
    <w:rsid w:val="00717F7B"/>
    <w:rsid w:val="00720715"/>
    <w:rsid w:val="0072081A"/>
    <w:rsid w:val="007211ED"/>
    <w:rsid w:val="00721289"/>
    <w:rsid w:val="00721901"/>
    <w:rsid w:val="00721E8B"/>
    <w:rsid w:val="007263B2"/>
    <w:rsid w:val="00726842"/>
    <w:rsid w:val="00727D8C"/>
    <w:rsid w:val="00730989"/>
    <w:rsid w:val="007311B6"/>
    <w:rsid w:val="0073449C"/>
    <w:rsid w:val="00736EC3"/>
    <w:rsid w:val="007409FE"/>
    <w:rsid w:val="00741E7D"/>
    <w:rsid w:val="007438A9"/>
    <w:rsid w:val="007439B9"/>
    <w:rsid w:val="00746264"/>
    <w:rsid w:val="00750F22"/>
    <w:rsid w:val="00755C2F"/>
    <w:rsid w:val="00756B71"/>
    <w:rsid w:val="007576DC"/>
    <w:rsid w:val="00762B4E"/>
    <w:rsid w:val="00763F93"/>
    <w:rsid w:val="00770C0C"/>
    <w:rsid w:val="007729D9"/>
    <w:rsid w:val="0077352D"/>
    <w:rsid w:val="00774A77"/>
    <w:rsid w:val="007763BC"/>
    <w:rsid w:val="007766DC"/>
    <w:rsid w:val="007767B1"/>
    <w:rsid w:val="00777246"/>
    <w:rsid w:val="00786B50"/>
    <w:rsid w:val="007917FE"/>
    <w:rsid w:val="00791A54"/>
    <w:rsid w:val="00792AFC"/>
    <w:rsid w:val="00795B71"/>
    <w:rsid w:val="00797C40"/>
    <w:rsid w:val="007A1942"/>
    <w:rsid w:val="007A20BE"/>
    <w:rsid w:val="007A4317"/>
    <w:rsid w:val="007A7723"/>
    <w:rsid w:val="007B093C"/>
    <w:rsid w:val="007B0977"/>
    <w:rsid w:val="007B1830"/>
    <w:rsid w:val="007B4409"/>
    <w:rsid w:val="007B45D2"/>
    <w:rsid w:val="007B50FD"/>
    <w:rsid w:val="007B797F"/>
    <w:rsid w:val="007C03EE"/>
    <w:rsid w:val="007C0CE4"/>
    <w:rsid w:val="007C49C8"/>
    <w:rsid w:val="007C50A2"/>
    <w:rsid w:val="007C5759"/>
    <w:rsid w:val="007C7A68"/>
    <w:rsid w:val="007D530D"/>
    <w:rsid w:val="007D787B"/>
    <w:rsid w:val="007D7BF8"/>
    <w:rsid w:val="007E0ACA"/>
    <w:rsid w:val="007E127E"/>
    <w:rsid w:val="007F015E"/>
    <w:rsid w:val="007F3B6D"/>
    <w:rsid w:val="007F4656"/>
    <w:rsid w:val="00801AA2"/>
    <w:rsid w:val="008028C1"/>
    <w:rsid w:val="0080306F"/>
    <w:rsid w:val="00804FB8"/>
    <w:rsid w:val="00806711"/>
    <w:rsid w:val="008073CE"/>
    <w:rsid w:val="0081165C"/>
    <w:rsid w:val="00811A21"/>
    <w:rsid w:val="00814652"/>
    <w:rsid w:val="00814CFD"/>
    <w:rsid w:val="00816373"/>
    <w:rsid w:val="008238E6"/>
    <w:rsid w:val="00823E02"/>
    <w:rsid w:val="00824F25"/>
    <w:rsid w:val="00825C9E"/>
    <w:rsid w:val="00830F8D"/>
    <w:rsid w:val="00833949"/>
    <w:rsid w:val="00835AF7"/>
    <w:rsid w:val="0084404B"/>
    <w:rsid w:val="008443E4"/>
    <w:rsid w:val="008464CA"/>
    <w:rsid w:val="00852396"/>
    <w:rsid w:val="00861AE8"/>
    <w:rsid w:val="00864C4B"/>
    <w:rsid w:val="00865253"/>
    <w:rsid w:val="00872351"/>
    <w:rsid w:val="0087353C"/>
    <w:rsid w:val="0087745B"/>
    <w:rsid w:val="00885BF5"/>
    <w:rsid w:val="00885C29"/>
    <w:rsid w:val="00890C24"/>
    <w:rsid w:val="0089488A"/>
    <w:rsid w:val="008953D9"/>
    <w:rsid w:val="0089602B"/>
    <w:rsid w:val="008960C3"/>
    <w:rsid w:val="008A0A7B"/>
    <w:rsid w:val="008B1B6E"/>
    <w:rsid w:val="008B2E97"/>
    <w:rsid w:val="008B36E2"/>
    <w:rsid w:val="008B3806"/>
    <w:rsid w:val="008B5F7B"/>
    <w:rsid w:val="008C1C75"/>
    <w:rsid w:val="008C38C7"/>
    <w:rsid w:val="008C5E7E"/>
    <w:rsid w:val="008D30C3"/>
    <w:rsid w:val="008D729B"/>
    <w:rsid w:val="008E1DAE"/>
    <w:rsid w:val="008E51E2"/>
    <w:rsid w:val="008E5E17"/>
    <w:rsid w:val="008F006C"/>
    <w:rsid w:val="008F17A9"/>
    <w:rsid w:val="00903065"/>
    <w:rsid w:val="009031DD"/>
    <w:rsid w:val="009061BB"/>
    <w:rsid w:val="0090629C"/>
    <w:rsid w:val="009063F4"/>
    <w:rsid w:val="0091001E"/>
    <w:rsid w:val="00911323"/>
    <w:rsid w:val="00916211"/>
    <w:rsid w:val="009226A9"/>
    <w:rsid w:val="0092534F"/>
    <w:rsid w:val="009267A4"/>
    <w:rsid w:val="00932243"/>
    <w:rsid w:val="0093359A"/>
    <w:rsid w:val="00934F4B"/>
    <w:rsid w:val="00935798"/>
    <w:rsid w:val="00953E56"/>
    <w:rsid w:val="00955ED1"/>
    <w:rsid w:val="009568C8"/>
    <w:rsid w:val="00960E97"/>
    <w:rsid w:val="00964889"/>
    <w:rsid w:val="00964B5D"/>
    <w:rsid w:val="00966FEF"/>
    <w:rsid w:val="00971C90"/>
    <w:rsid w:val="009730ED"/>
    <w:rsid w:val="00975996"/>
    <w:rsid w:val="00975DD3"/>
    <w:rsid w:val="00984641"/>
    <w:rsid w:val="00984A47"/>
    <w:rsid w:val="00984DE6"/>
    <w:rsid w:val="00985AD1"/>
    <w:rsid w:val="0098759A"/>
    <w:rsid w:val="009877F4"/>
    <w:rsid w:val="00993542"/>
    <w:rsid w:val="009A0EE2"/>
    <w:rsid w:val="009A1BD2"/>
    <w:rsid w:val="009A201F"/>
    <w:rsid w:val="009A318A"/>
    <w:rsid w:val="009B0479"/>
    <w:rsid w:val="009B1E72"/>
    <w:rsid w:val="009C023A"/>
    <w:rsid w:val="009C60DA"/>
    <w:rsid w:val="009D38A5"/>
    <w:rsid w:val="009D3953"/>
    <w:rsid w:val="009D5BB7"/>
    <w:rsid w:val="009D6C13"/>
    <w:rsid w:val="009E06B2"/>
    <w:rsid w:val="009E0E4A"/>
    <w:rsid w:val="009E75B4"/>
    <w:rsid w:val="009F24FA"/>
    <w:rsid w:val="009F66F7"/>
    <w:rsid w:val="009F7C60"/>
    <w:rsid w:val="00A002CD"/>
    <w:rsid w:val="00A05F0A"/>
    <w:rsid w:val="00A128FF"/>
    <w:rsid w:val="00A14C07"/>
    <w:rsid w:val="00A1531F"/>
    <w:rsid w:val="00A17E6A"/>
    <w:rsid w:val="00A3223D"/>
    <w:rsid w:val="00A33CD6"/>
    <w:rsid w:val="00A36847"/>
    <w:rsid w:val="00A36C1F"/>
    <w:rsid w:val="00A374A2"/>
    <w:rsid w:val="00A408DE"/>
    <w:rsid w:val="00A44306"/>
    <w:rsid w:val="00A4715B"/>
    <w:rsid w:val="00A47C21"/>
    <w:rsid w:val="00A53C18"/>
    <w:rsid w:val="00A57975"/>
    <w:rsid w:val="00A626D0"/>
    <w:rsid w:val="00A626EC"/>
    <w:rsid w:val="00A62B5F"/>
    <w:rsid w:val="00A654C1"/>
    <w:rsid w:val="00A66DEF"/>
    <w:rsid w:val="00A6786D"/>
    <w:rsid w:val="00A74C29"/>
    <w:rsid w:val="00A75FED"/>
    <w:rsid w:val="00A811F4"/>
    <w:rsid w:val="00A84BEE"/>
    <w:rsid w:val="00A86962"/>
    <w:rsid w:val="00A87C37"/>
    <w:rsid w:val="00A91A9D"/>
    <w:rsid w:val="00A94ADF"/>
    <w:rsid w:val="00AA24A0"/>
    <w:rsid w:val="00AA3BE4"/>
    <w:rsid w:val="00AA4010"/>
    <w:rsid w:val="00AA5705"/>
    <w:rsid w:val="00AA6070"/>
    <w:rsid w:val="00AB1EBA"/>
    <w:rsid w:val="00AC3437"/>
    <w:rsid w:val="00AD1934"/>
    <w:rsid w:val="00AD21F4"/>
    <w:rsid w:val="00AD4449"/>
    <w:rsid w:val="00AE1494"/>
    <w:rsid w:val="00AE1F90"/>
    <w:rsid w:val="00AE7122"/>
    <w:rsid w:val="00AF21FB"/>
    <w:rsid w:val="00AF43CE"/>
    <w:rsid w:val="00AF4D10"/>
    <w:rsid w:val="00AF7319"/>
    <w:rsid w:val="00B02CDE"/>
    <w:rsid w:val="00B02D1B"/>
    <w:rsid w:val="00B05162"/>
    <w:rsid w:val="00B12184"/>
    <w:rsid w:val="00B216E2"/>
    <w:rsid w:val="00B23E88"/>
    <w:rsid w:val="00B30AA6"/>
    <w:rsid w:val="00B31AAC"/>
    <w:rsid w:val="00B32DE5"/>
    <w:rsid w:val="00B34612"/>
    <w:rsid w:val="00B34FD1"/>
    <w:rsid w:val="00B37F69"/>
    <w:rsid w:val="00B419E9"/>
    <w:rsid w:val="00B42AF2"/>
    <w:rsid w:val="00B45D56"/>
    <w:rsid w:val="00B4606E"/>
    <w:rsid w:val="00B46DBB"/>
    <w:rsid w:val="00B46F82"/>
    <w:rsid w:val="00B559DD"/>
    <w:rsid w:val="00B63515"/>
    <w:rsid w:val="00B66861"/>
    <w:rsid w:val="00B67FC2"/>
    <w:rsid w:val="00B71C44"/>
    <w:rsid w:val="00B72AF1"/>
    <w:rsid w:val="00B72F07"/>
    <w:rsid w:val="00B7359D"/>
    <w:rsid w:val="00B74344"/>
    <w:rsid w:val="00B7487D"/>
    <w:rsid w:val="00B80288"/>
    <w:rsid w:val="00B82076"/>
    <w:rsid w:val="00B852DB"/>
    <w:rsid w:val="00B86552"/>
    <w:rsid w:val="00B925AC"/>
    <w:rsid w:val="00B935F8"/>
    <w:rsid w:val="00B93D04"/>
    <w:rsid w:val="00B9630D"/>
    <w:rsid w:val="00B97926"/>
    <w:rsid w:val="00BA1D17"/>
    <w:rsid w:val="00BA2145"/>
    <w:rsid w:val="00BA2B73"/>
    <w:rsid w:val="00BA50C8"/>
    <w:rsid w:val="00BA5EBC"/>
    <w:rsid w:val="00BB0A11"/>
    <w:rsid w:val="00BB3040"/>
    <w:rsid w:val="00BB3067"/>
    <w:rsid w:val="00BB6391"/>
    <w:rsid w:val="00BB7667"/>
    <w:rsid w:val="00BB7F8B"/>
    <w:rsid w:val="00BC32B4"/>
    <w:rsid w:val="00BD0D70"/>
    <w:rsid w:val="00BD21F7"/>
    <w:rsid w:val="00BD55EB"/>
    <w:rsid w:val="00BD58E9"/>
    <w:rsid w:val="00BD653C"/>
    <w:rsid w:val="00BE7C93"/>
    <w:rsid w:val="00BF29B0"/>
    <w:rsid w:val="00BF397A"/>
    <w:rsid w:val="00BF7402"/>
    <w:rsid w:val="00C01849"/>
    <w:rsid w:val="00C01CFC"/>
    <w:rsid w:val="00C042C9"/>
    <w:rsid w:val="00C06C7F"/>
    <w:rsid w:val="00C164D0"/>
    <w:rsid w:val="00C16ABB"/>
    <w:rsid w:val="00C1791C"/>
    <w:rsid w:val="00C250E4"/>
    <w:rsid w:val="00C25C13"/>
    <w:rsid w:val="00C33738"/>
    <w:rsid w:val="00C34E37"/>
    <w:rsid w:val="00C352D9"/>
    <w:rsid w:val="00C3701A"/>
    <w:rsid w:val="00C379D9"/>
    <w:rsid w:val="00C40253"/>
    <w:rsid w:val="00C4351C"/>
    <w:rsid w:val="00C52AB1"/>
    <w:rsid w:val="00C53A59"/>
    <w:rsid w:val="00C53D33"/>
    <w:rsid w:val="00C5468C"/>
    <w:rsid w:val="00C551CE"/>
    <w:rsid w:val="00C5577F"/>
    <w:rsid w:val="00C55790"/>
    <w:rsid w:val="00C55858"/>
    <w:rsid w:val="00C56D82"/>
    <w:rsid w:val="00C6057B"/>
    <w:rsid w:val="00C61587"/>
    <w:rsid w:val="00C663F3"/>
    <w:rsid w:val="00C71D92"/>
    <w:rsid w:val="00C724EF"/>
    <w:rsid w:val="00C805B5"/>
    <w:rsid w:val="00C819F0"/>
    <w:rsid w:val="00C90AE8"/>
    <w:rsid w:val="00C90B6D"/>
    <w:rsid w:val="00C92E3F"/>
    <w:rsid w:val="00C933F9"/>
    <w:rsid w:val="00C94C7F"/>
    <w:rsid w:val="00CA0C2C"/>
    <w:rsid w:val="00CA3BD8"/>
    <w:rsid w:val="00CA4B5F"/>
    <w:rsid w:val="00CA5135"/>
    <w:rsid w:val="00CA758D"/>
    <w:rsid w:val="00CB00E3"/>
    <w:rsid w:val="00CB4A20"/>
    <w:rsid w:val="00CC3A19"/>
    <w:rsid w:val="00CC3A93"/>
    <w:rsid w:val="00CC4A86"/>
    <w:rsid w:val="00CC7F2A"/>
    <w:rsid w:val="00CD00AD"/>
    <w:rsid w:val="00CD101C"/>
    <w:rsid w:val="00CD4B83"/>
    <w:rsid w:val="00CD6CF5"/>
    <w:rsid w:val="00CE1F8A"/>
    <w:rsid w:val="00CE2510"/>
    <w:rsid w:val="00CE305F"/>
    <w:rsid w:val="00CE3736"/>
    <w:rsid w:val="00CE3823"/>
    <w:rsid w:val="00CE5FD2"/>
    <w:rsid w:val="00CE62F4"/>
    <w:rsid w:val="00D0432F"/>
    <w:rsid w:val="00D103D0"/>
    <w:rsid w:val="00D14DC3"/>
    <w:rsid w:val="00D15627"/>
    <w:rsid w:val="00D20952"/>
    <w:rsid w:val="00D27887"/>
    <w:rsid w:val="00D27CE0"/>
    <w:rsid w:val="00D32044"/>
    <w:rsid w:val="00D33396"/>
    <w:rsid w:val="00D33AF8"/>
    <w:rsid w:val="00D40F4D"/>
    <w:rsid w:val="00D40F81"/>
    <w:rsid w:val="00D5342E"/>
    <w:rsid w:val="00D575E8"/>
    <w:rsid w:val="00D602D2"/>
    <w:rsid w:val="00D60A89"/>
    <w:rsid w:val="00D66825"/>
    <w:rsid w:val="00D70939"/>
    <w:rsid w:val="00D70AFE"/>
    <w:rsid w:val="00D71255"/>
    <w:rsid w:val="00D72517"/>
    <w:rsid w:val="00D73CCF"/>
    <w:rsid w:val="00D73DCF"/>
    <w:rsid w:val="00D7497B"/>
    <w:rsid w:val="00D75AA5"/>
    <w:rsid w:val="00D77C0C"/>
    <w:rsid w:val="00D84F39"/>
    <w:rsid w:val="00D914CE"/>
    <w:rsid w:val="00D94397"/>
    <w:rsid w:val="00D97934"/>
    <w:rsid w:val="00DA4A13"/>
    <w:rsid w:val="00DA6752"/>
    <w:rsid w:val="00DA7C02"/>
    <w:rsid w:val="00DB038E"/>
    <w:rsid w:val="00DB43CD"/>
    <w:rsid w:val="00DC0894"/>
    <w:rsid w:val="00DC62E2"/>
    <w:rsid w:val="00DC74BA"/>
    <w:rsid w:val="00DD2ABE"/>
    <w:rsid w:val="00DD3192"/>
    <w:rsid w:val="00DD4405"/>
    <w:rsid w:val="00DE13C3"/>
    <w:rsid w:val="00DE22DE"/>
    <w:rsid w:val="00DE57CD"/>
    <w:rsid w:val="00DE6983"/>
    <w:rsid w:val="00DF10A4"/>
    <w:rsid w:val="00DF1517"/>
    <w:rsid w:val="00E00B65"/>
    <w:rsid w:val="00E00BDD"/>
    <w:rsid w:val="00E03FA7"/>
    <w:rsid w:val="00E05DAC"/>
    <w:rsid w:val="00E06B8A"/>
    <w:rsid w:val="00E07E14"/>
    <w:rsid w:val="00E21238"/>
    <w:rsid w:val="00E21EFE"/>
    <w:rsid w:val="00E225C6"/>
    <w:rsid w:val="00E26DEF"/>
    <w:rsid w:val="00E27CC5"/>
    <w:rsid w:val="00E31B98"/>
    <w:rsid w:val="00E3272A"/>
    <w:rsid w:val="00E33B5B"/>
    <w:rsid w:val="00E34DC3"/>
    <w:rsid w:val="00E35625"/>
    <w:rsid w:val="00E367AC"/>
    <w:rsid w:val="00E37C94"/>
    <w:rsid w:val="00E40B02"/>
    <w:rsid w:val="00E416F3"/>
    <w:rsid w:val="00E42320"/>
    <w:rsid w:val="00E42C4B"/>
    <w:rsid w:val="00E46DE1"/>
    <w:rsid w:val="00E64BE0"/>
    <w:rsid w:val="00E655C7"/>
    <w:rsid w:val="00E67B57"/>
    <w:rsid w:val="00E71AF0"/>
    <w:rsid w:val="00E76042"/>
    <w:rsid w:val="00E763D2"/>
    <w:rsid w:val="00E76A11"/>
    <w:rsid w:val="00E77102"/>
    <w:rsid w:val="00E814E5"/>
    <w:rsid w:val="00E84660"/>
    <w:rsid w:val="00E868B0"/>
    <w:rsid w:val="00E87F5E"/>
    <w:rsid w:val="00E92FF5"/>
    <w:rsid w:val="00E93B6F"/>
    <w:rsid w:val="00E967B9"/>
    <w:rsid w:val="00EA67F9"/>
    <w:rsid w:val="00EB31BF"/>
    <w:rsid w:val="00EB6BC4"/>
    <w:rsid w:val="00EB6C25"/>
    <w:rsid w:val="00EC275E"/>
    <w:rsid w:val="00EC7284"/>
    <w:rsid w:val="00ED1EC2"/>
    <w:rsid w:val="00ED2006"/>
    <w:rsid w:val="00ED35DA"/>
    <w:rsid w:val="00ED615E"/>
    <w:rsid w:val="00EE1370"/>
    <w:rsid w:val="00EE6E50"/>
    <w:rsid w:val="00EE77E7"/>
    <w:rsid w:val="00EF0FA1"/>
    <w:rsid w:val="00EF18DA"/>
    <w:rsid w:val="00F006AE"/>
    <w:rsid w:val="00F05C81"/>
    <w:rsid w:val="00F05D74"/>
    <w:rsid w:val="00F060EA"/>
    <w:rsid w:val="00F10BE5"/>
    <w:rsid w:val="00F1233D"/>
    <w:rsid w:val="00F13FB4"/>
    <w:rsid w:val="00F210F4"/>
    <w:rsid w:val="00F2124B"/>
    <w:rsid w:val="00F27D61"/>
    <w:rsid w:val="00F31ED5"/>
    <w:rsid w:val="00F365E1"/>
    <w:rsid w:val="00F40D0D"/>
    <w:rsid w:val="00F44ED1"/>
    <w:rsid w:val="00F45CB4"/>
    <w:rsid w:val="00F45F7D"/>
    <w:rsid w:val="00F46877"/>
    <w:rsid w:val="00F516EE"/>
    <w:rsid w:val="00F51BFE"/>
    <w:rsid w:val="00F52B1E"/>
    <w:rsid w:val="00F54075"/>
    <w:rsid w:val="00F56A16"/>
    <w:rsid w:val="00F65EEC"/>
    <w:rsid w:val="00F71FFD"/>
    <w:rsid w:val="00F73B6A"/>
    <w:rsid w:val="00F75C72"/>
    <w:rsid w:val="00F77716"/>
    <w:rsid w:val="00F85F52"/>
    <w:rsid w:val="00F878E1"/>
    <w:rsid w:val="00F92780"/>
    <w:rsid w:val="00F952F3"/>
    <w:rsid w:val="00F95600"/>
    <w:rsid w:val="00F97D4A"/>
    <w:rsid w:val="00FA025B"/>
    <w:rsid w:val="00FA2B8E"/>
    <w:rsid w:val="00FA5C03"/>
    <w:rsid w:val="00FA638A"/>
    <w:rsid w:val="00FA7B46"/>
    <w:rsid w:val="00FB23F7"/>
    <w:rsid w:val="00FB4556"/>
    <w:rsid w:val="00FB45CB"/>
    <w:rsid w:val="00FB7F5F"/>
    <w:rsid w:val="00FC11A5"/>
    <w:rsid w:val="00FC4C5E"/>
    <w:rsid w:val="00FC724B"/>
    <w:rsid w:val="00FC7C6F"/>
    <w:rsid w:val="00FD0649"/>
    <w:rsid w:val="00FD0D39"/>
    <w:rsid w:val="00FD25D5"/>
    <w:rsid w:val="00FD2F92"/>
    <w:rsid w:val="00FD4AF4"/>
    <w:rsid w:val="00FD6458"/>
    <w:rsid w:val="00FE0930"/>
    <w:rsid w:val="00FE0B63"/>
    <w:rsid w:val="00FE2ABD"/>
    <w:rsid w:val="00FE2E9F"/>
    <w:rsid w:val="00FE57EF"/>
    <w:rsid w:val="00FF2A88"/>
    <w:rsid w:val="00FF5673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DA9D53"/>
  <w15:docId w15:val="{5BB99AEE-3DC5-4F50-B2D6-015B567F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tabs>
        <w:tab w:val="right" w:pos="8640"/>
      </w:tabs>
      <w:jc w:val="both"/>
    </w:pPr>
    <w:rPr>
      <w:rFonts w:ascii="Garamond" w:hAnsi="Garamond"/>
      <w:spacing w:val="-2"/>
      <w:sz w:val="24"/>
      <w:lang w:eastAsia="en-US"/>
    </w:rPr>
  </w:style>
  <w:style w:type="paragraph" w:styleId="Titolo1">
    <w:name w:val="heading 1"/>
    <w:basedOn w:val="Normale"/>
    <w:next w:val="Corpotesto"/>
    <w:qFormat/>
    <w:rsid w:val="00966FEF"/>
    <w:pPr>
      <w:keepNext/>
      <w:keepLines/>
      <w:pageBreakBefore/>
      <w:spacing w:after="700" w:line="360" w:lineRule="auto"/>
      <w:jc w:val="center"/>
      <w:outlineLvl w:val="0"/>
    </w:pPr>
    <w:rPr>
      <w:caps/>
      <w:spacing w:val="10"/>
      <w:kern w:val="28"/>
    </w:rPr>
  </w:style>
  <w:style w:type="paragraph" w:styleId="Titolo2">
    <w:name w:val="heading 2"/>
    <w:basedOn w:val="Normale"/>
    <w:next w:val="Corpotesto"/>
    <w:link w:val="Titolo2Carattere"/>
    <w:qFormat/>
    <w:rsid w:val="00966FEF"/>
    <w:pPr>
      <w:keepNext/>
      <w:pageBreakBefore/>
      <w:spacing w:after="560"/>
      <w:jc w:val="center"/>
      <w:outlineLvl w:val="1"/>
    </w:pPr>
    <w:rPr>
      <w:i/>
      <w:spacing w:val="70"/>
      <w:sz w:val="22"/>
    </w:rPr>
  </w:style>
  <w:style w:type="paragraph" w:styleId="Titolo3">
    <w:name w:val="heading 3"/>
    <w:basedOn w:val="Normale"/>
    <w:next w:val="Corpotesto"/>
    <w:qFormat/>
    <w:rsid w:val="00966FEF"/>
    <w:pPr>
      <w:keepNext/>
      <w:keepLines/>
      <w:spacing w:before="560" w:after="560"/>
      <w:jc w:val="center"/>
      <w:outlineLvl w:val="2"/>
    </w:pPr>
    <w:rPr>
      <w:caps/>
      <w:spacing w:val="2"/>
      <w:kern w:val="28"/>
    </w:rPr>
  </w:style>
  <w:style w:type="paragraph" w:styleId="Titolo4">
    <w:name w:val="heading 4"/>
    <w:basedOn w:val="Normale"/>
    <w:next w:val="Corpotesto"/>
    <w:qFormat/>
    <w:rsid w:val="00966FEF"/>
    <w:pPr>
      <w:keepNext/>
      <w:keepLines/>
      <w:spacing w:line="360" w:lineRule="auto"/>
      <w:jc w:val="left"/>
      <w:outlineLvl w:val="3"/>
    </w:pPr>
    <w:rPr>
      <w:b/>
      <w:kern w:val="28"/>
    </w:rPr>
  </w:style>
  <w:style w:type="paragraph" w:styleId="Titolo5">
    <w:name w:val="heading 5"/>
    <w:basedOn w:val="Normale"/>
    <w:next w:val="Corpotesto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Titolo6">
    <w:name w:val="heading 6"/>
    <w:basedOn w:val="Normale"/>
    <w:next w:val="Corpotesto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Titolo7">
    <w:name w:val="heading 7"/>
    <w:basedOn w:val="Normale"/>
    <w:next w:val="Corpotesto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Titolo8">
    <w:name w:val="heading 8"/>
    <w:basedOn w:val="Normale"/>
    <w:next w:val="Corpotesto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Titolo9">
    <w:name w:val="heading 9"/>
    <w:basedOn w:val="Normale"/>
    <w:next w:val="Corpotesto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pPr>
      <w:spacing w:after="280" w:line="360" w:lineRule="auto"/>
    </w:p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Corpotesto"/>
    <w:pPr>
      <w:spacing w:after="0" w:line="480" w:lineRule="auto"/>
      <w:jc w:val="center"/>
    </w:pPr>
  </w:style>
  <w:style w:type="paragraph" w:styleId="Bibliografia">
    <w:name w:val="Bibliography"/>
    <w:basedOn w:val="Corpotesto"/>
    <w:rsid w:val="00FE0930"/>
    <w:pPr>
      <w:spacing w:after="0" w:line="240" w:lineRule="auto"/>
      <w:ind w:left="360" w:hanging="360"/>
      <w:jc w:val="left"/>
    </w:pPr>
  </w:style>
  <w:style w:type="paragraph" w:styleId="Intestazione">
    <w:name w:val="header"/>
    <w:basedOn w:val="Normale"/>
    <w:rsid w:val="00DA4A13"/>
    <w:pPr>
      <w:tabs>
        <w:tab w:val="center" w:pos="4320"/>
      </w:tabs>
    </w:pPr>
  </w:style>
  <w:style w:type="paragraph" w:customStyle="1" w:styleId="Professor">
    <w:name w:val="Professor"/>
    <w:basedOn w:val="Normale"/>
    <w:rsid w:val="00F006AE"/>
    <w:pPr>
      <w:tabs>
        <w:tab w:val="clear" w:pos="8640"/>
        <w:tab w:val="left" w:pos="5040"/>
      </w:tabs>
      <w:spacing w:after="560"/>
      <w:jc w:val="center"/>
    </w:pPr>
  </w:style>
  <w:style w:type="paragraph" w:styleId="Didascalia">
    <w:name w:val="caption"/>
    <w:basedOn w:val="Normale"/>
    <w:next w:val="Corpotesto"/>
    <w:qFormat/>
    <w:pPr>
      <w:spacing w:after="560"/>
      <w:ind w:left="1920" w:right="1920"/>
    </w:pPr>
    <w:rPr>
      <w:spacing w:val="0"/>
      <w:sz w:val="18"/>
    </w:rPr>
  </w:style>
  <w:style w:type="paragraph" w:styleId="Data">
    <w:name w:val="Date"/>
    <w:basedOn w:val="Corpotesto"/>
    <w:pPr>
      <w:spacing w:after="560"/>
      <w:jc w:val="center"/>
    </w:pPr>
  </w:style>
  <w:style w:type="paragraph" w:customStyle="1" w:styleId="InformationLines">
    <w:name w:val="Information Lines"/>
    <w:basedOn w:val="Normale"/>
    <w:link w:val="InformationLinesChar"/>
    <w:rsid w:val="00217C33"/>
    <w:pPr>
      <w:tabs>
        <w:tab w:val="clear" w:pos="8640"/>
        <w:tab w:val="right" w:leader="underscore" w:pos="7445"/>
      </w:tabs>
      <w:spacing w:line="360" w:lineRule="auto"/>
      <w:ind w:left="1440" w:right="720"/>
    </w:pPr>
  </w:style>
  <w:style w:type="character" w:styleId="Rimandonotadichiusura">
    <w:name w:val="endnote reference"/>
    <w:semiHidden/>
    <w:rPr>
      <w:vertAlign w:val="superscript"/>
    </w:rPr>
  </w:style>
  <w:style w:type="paragraph" w:styleId="Testonotadichiusura">
    <w:name w:val="endnote text"/>
    <w:basedOn w:val="Normale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dipagina">
    <w:name w:val="footer"/>
    <w:basedOn w:val="Normale"/>
    <w:link w:val="PidipaginaCarattere"/>
    <w:uiPriority w:val="99"/>
    <w:pPr>
      <w:keepLines/>
      <w:tabs>
        <w:tab w:val="center" w:pos="4320"/>
      </w:tabs>
      <w:jc w:val="center"/>
    </w:pPr>
  </w:style>
  <w:style w:type="paragraph" w:customStyle="1" w:styleId="Autore">
    <w:name w:val="Autore"/>
    <w:basedOn w:val="Corpotesto"/>
    <w:rsid w:val="00BA5EBC"/>
    <w:pPr>
      <w:spacing w:after="0" w:line="480" w:lineRule="auto"/>
      <w:jc w:val="center"/>
    </w:pPr>
    <w:rPr>
      <w:rFonts w:cs="Garamond"/>
      <w:szCs w:val="24"/>
      <w:lang w:eastAsia="it-IT" w:bidi="it-IT"/>
    </w:rPr>
  </w:style>
  <w:style w:type="character" w:styleId="Rimandonotaapidipagina">
    <w:name w:val="footnote reference"/>
    <w:semiHidden/>
    <w:rPr>
      <w:vertAlign w:val="superscript"/>
    </w:rPr>
  </w:style>
  <w:style w:type="paragraph" w:styleId="Testonotaapidipagina">
    <w:name w:val="footnote text"/>
    <w:basedOn w:val="Normale"/>
    <w:semiHidden/>
    <w:rsid w:val="00966FEF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GlossaryDefinition">
    <w:name w:val="Glossary Definition"/>
    <w:basedOn w:val="Corpotesto"/>
    <w:pPr>
      <w:spacing w:line="240" w:lineRule="auto"/>
    </w:pPr>
  </w:style>
  <w:style w:type="character" w:customStyle="1" w:styleId="GlossaryEntry">
    <w:name w:val="Glossary Entry"/>
    <w:rPr>
      <w:b/>
    </w:rPr>
  </w:style>
  <w:style w:type="character" w:customStyle="1" w:styleId="ListHeadings">
    <w:name w:val="List Headings"/>
    <w:rsid w:val="00966FEF"/>
    <w:rPr>
      <w:i/>
      <w:iCs/>
    </w:rPr>
  </w:style>
  <w:style w:type="paragraph" w:styleId="Indice1">
    <w:name w:val="index 1"/>
    <w:basedOn w:val="Normale"/>
    <w:semiHidden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ice2">
    <w:name w:val="index 2"/>
    <w:basedOn w:val="Normale"/>
    <w:semiHidden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ice3">
    <w:name w:val="index 3"/>
    <w:basedOn w:val="Normale"/>
    <w:semiHidden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ice4">
    <w:name w:val="index 4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ice5">
    <w:name w:val="index 5"/>
    <w:basedOn w:val="Normale"/>
    <w:semiHidden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Titoloindice">
    <w:name w:val="index heading"/>
    <w:basedOn w:val="Normale"/>
    <w:next w:val="Indice1"/>
    <w:semiHidden/>
    <w:pPr>
      <w:keepNext/>
      <w:spacing w:before="280"/>
    </w:pPr>
    <w:rPr>
      <w:kern w:val="28"/>
      <w:sz w:val="27"/>
    </w:rPr>
  </w:style>
  <w:style w:type="paragraph" w:styleId="Numeroelenco">
    <w:name w:val="List Number"/>
    <w:basedOn w:val="Normale"/>
    <w:rsid w:val="00966FEF"/>
    <w:pPr>
      <w:numPr>
        <w:numId w:val="1"/>
      </w:numPr>
      <w:tabs>
        <w:tab w:val="clear" w:pos="8640"/>
        <w:tab w:val="right" w:leader="dot" w:pos="7440"/>
      </w:tabs>
      <w:spacing w:line="360" w:lineRule="auto"/>
    </w:pPr>
  </w:style>
  <w:style w:type="paragraph" w:styleId="Testomacro">
    <w:name w:val="macro"/>
    <w:basedOn w:val="Corpotesto"/>
    <w:semiHidden/>
    <w:pPr>
      <w:spacing w:after="120" w:line="240" w:lineRule="auto"/>
    </w:pPr>
    <w:rPr>
      <w:rFonts w:ascii="Courier New" w:hAnsi="Courier New"/>
    </w:rPr>
  </w:style>
  <w:style w:type="character" w:styleId="Numeropagina">
    <w:name w:val="page number"/>
  </w:style>
  <w:style w:type="paragraph" w:styleId="Sottotitolo">
    <w:name w:val="Subtitle"/>
    <w:basedOn w:val="Titolo"/>
    <w:next w:val="Corpotesto"/>
    <w:qFormat/>
    <w:pPr>
      <w:spacing w:after="0" w:line="480" w:lineRule="auto"/>
    </w:pPr>
    <w:rPr>
      <w:caps/>
    </w:rPr>
  </w:style>
  <w:style w:type="paragraph" w:styleId="Titolo">
    <w:name w:val="Title"/>
    <w:basedOn w:val="Normale"/>
    <w:next w:val="Sottotitolo"/>
    <w:link w:val="TitoloCarattere"/>
    <w:qFormat/>
    <w:rsid w:val="0077352D"/>
    <w:pPr>
      <w:spacing w:after="280"/>
      <w:jc w:val="center"/>
    </w:pPr>
  </w:style>
  <w:style w:type="paragraph" w:customStyle="1" w:styleId="SubtitleCover">
    <w:name w:val="Subtitle Cover"/>
    <w:basedOn w:val="Normale"/>
    <w:next w:val="Corpotesto"/>
    <w:pPr>
      <w:keepNext/>
      <w:spacing w:after="560"/>
      <w:ind w:left="1800" w:right="1800"/>
      <w:jc w:val="center"/>
    </w:pPr>
  </w:style>
  <w:style w:type="paragraph" w:styleId="Indicefonti">
    <w:name w:val="table of authorities"/>
    <w:basedOn w:val="Normale"/>
    <w:semiHidden/>
    <w:pPr>
      <w:tabs>
        <w:tab w:val="right" w:leader="dot" w:pos="8640"/>
      </w:tabs>
      <w:ind w:left="360" w:hanging="360"/>
    </w:pPr>
  </w:style>
  <w:style w:type="paragraph" w:styleId="Indicedellefigure">
    <w:name w:val="table of figures"/>
    <w:basedOn w:val="Normale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e"/>
    <w:next w:val="SubtitleCover"/>
    <w:rsid w:val="00966FEF"/>
    <w:pPr>
      <w:keepNext/>
      <w:keepLines/>
      <w:spacing w:before="780" w:after="420"/>
      <w:ind w:left="1920" w:right="1920"/>
      <w:jc w:val="center"/>
    </w:pPr>
    <w:rPr>
      <w:caps/>
      <w:spacing w:val="5"/>
      <w:kern w:val="28"/>
    </w:rPr>
  </w:style>
  <w:style w:type="paragraph" w:styleId="Titoloindicefonti">
    <w:name w:val="toa heading"/>
    <w:basedOn w:val="Normale"/>
    <w:next w:val="Indicefonti"/>
    <w:semiHidden/>
    <w:pPr>
      <w:keepNext/>
      <w:keepLines/>
      <w:spacing w:before="280"/>
      <w:jc w:val="left"/>
    </w:pPr>
    <w:rPr>
      <w:b/>
      <w:kern w:val="28"/>
    </w:rPr>
  </w:style>
  <w:style w:type="paragraph" w:styleId="Sommario1">
    <w:name w:val="toc 1"/>
    <w:basedOn w:val="Normale"/>
    <w:uiPriority w:val="39"/>
    <w:pPr>
      <w:tabs>
        <w:tab w:val="clear" w:pos="8640"/>
        <w:tab w:val="right" w:leader="dot" w:pos="7440"/>
      </w:tabs>
    </w:pPr>
  </w:style>
  <w:style w:type="paragraph" w:styleId="Sommario2">
    <w:name w:val="toc 2"/>
    <w:basedOn w:val="Normale"/>
    <w:uiPriority w:val="39"/>
    <w:pPr>
      <w:tabs>
        <w:tab w:val="clear" w:pos="8640"/>
        <w:tab w:val="right" w:leader="dot" w:pos="7440"/>
      </w:tabs>
      <w:ind w:left="360"/>
    </w:pPr>
  </w:style>
  <w:style w:type="paragraph" w:styleId="Sommario3">
    <w:name w:val="toc 3"/>
    <w:basedOn w:val="Normale"/>
    <w:uiPriority w:val="39"/>
    <w:pPr>
      <w:tabs>
        <w:tab w:val="right" w:leader="dot" w:pos="8640"/>
      </w:tabs>
      <w:ind w:left="720"/>
    </w:pPr>
  </w:style>
  <w:style w:type="paragraph" w:styleId="Sommario4">
    <w:name w:val="toc 4"/>
    <w:basedOn w:val="Normale"/>
    <w:semiHidden/>
    <w:pPr>
      <w:tabs>
        <w:tab w:val="right" w:leader="dot" w:pos="8640"/>
      </w:tabs>
      <w:ind w:left="1080"/>
    </w:pPr>
  </w:style>
  <w:style w:type="paragraph" w:styleId="Sommario5">
    <w:name w:val="toc 5"/>
    <w:basedOn w:val="Normale"/>
    <w:semiHidden/>
    <w:pPr>
      <w:tabs>
        <w:tab w:val="right" w:leader="dot" w:pos="8640"/>
      </w:tabs>
      <w:ind w:left="1440"/>
    </w:pPr>
  </w:style>
  <w:style w:type="paragraph" w:customStyle="1" w:styleId="Information">
    <w:name w:val="Information"/>
    <w:basedOn w:val="Normale"/>
    <w:rsid w:val="00B34612"/>
    <w:pPr>
      <w:ind w:right="720"/>
    </w:pPr>
  </w:style>
  <w:style w:type="character" w:customStyle="1" w:styleId="InformationLinesChar">
    <w:name w:val="Information Lines Char"/>
    <w:link w:val="InformationLines"/>
    <w:rsid w:val="00217C33"/>
    <w:rPr>
      <w:rFonts w:ascii="Garamond" w:hAnsi="Garamond"/>
      <w:spacing w:val="-2"/>
      <w:sz w:val="24"/>
      <w:lang w:val="en-US" w:eastAsia="en-US" w:bidi="ar-SA"/>
    </w:rPr>
  </w:style>
  <w:style w:type="paragraph" w:customStyle="1" w:styleId="Program">
    <w:name w:val="Program"/>
    <w:basedOn w:val="Normale"/>
    <w:rsid w:val="00217C33"/>
    <w:pPr>
      <w:spacing w:before="280" w:after="560"/>
      <w:ind w:right="720"/>
    </w:pPr>
  </w:style>
  <w:style w:type="paragraph" w:customStyle="1" w:styleId="Sottotitolofrontespizio">
    <w:name w:val="Sottotitolo frontespizio"/>
    <w:basedOn w:val="Normale"/>
    <w:next w:val="Corpotesto"/>
    <w:rsid w:val="00BA5EBC"/>
    <w:pPr>
      <w:keepNext/>
      <w:spacing w:after="560"/>
      <w:ind w:left="1800" w:right="1800"/>
      <w:jc w:val="center"/>
    </w:pPr>
    <w:rPr>
      <w:rFonts w:cs="Garamond"/>
      <w:szCs w:val="24"/>
      <w:lang w:eastAsia="it-IT" w:bidi="it-IT"/>
    </w:rPr>
  </w:style>
  <w:style w:type="character" w:customStyle="1" w:styleId="Titolielenco">
    <w:name w:val="Titoli elenco"/>
    <w:rsid w:val="000907B3"/>
    <w:rPr>
      <w:i/>
      <w:iCs/>
      <w:lang w:val="it-IT" w:eastAsia="it-IT" w:bidi="it-IT"/>
    </w:rPr>
  </w:style>
  <w:style w:type="paragraph" w:customStyle="1" w:styleId="Definizioneglossario">
    <w:name w:val="Definizione glossario"/>
    <w:basedOn w:val="Corpotesto"/>
    <w:rsid w:val="00680020"/>
    <w:pPr>
      <w:spacing w:line="240" w:lineRule="auto"/>
    </w:pPr>
    <w:rPr>
      <w:rFonts w:cs="Garamond"/>
      <w:szCs w:val="24"/>
      <w:lang w:eastAsia="it-IT" w:bidi="it-IT"/>
    </w:rPr>
  </w:style>
  <w:style w:type="character" w:customStyle="1" w:styleId="Voceglossario">
    <w:name w:val="Voce glossario"/>
    <w:rsid w:val="00680020"/>
    <w:rPr>
      <w:b/>
      <w:bCs w:val="0"/>
      <w:lang w:val="it-IT" w:eastAsia="it-IT" w:bidi="it-IT"/>
    </w:rPr>
  </w:style>
  <w:style w:type="paragraph" w:customStyle="1" w:styleId="Bibliografia1">
    <w:name w:val="Bibliografia1"/>
    <w:basedOn w:val="Corpotesto"/>
    <w:rsid w:val="008A0A7B"/>
    <w:pPr>
      <w:spacing w:after="0" w:line="240" w:lineRule="auto"/>
      <w:ind w:left="360" w:hanging="360"/>
      <w:jc w:val="left"/>
    </w:pPr>
    <w:rPr>
      <w:rFonts w:cs="Garamond"/>
      <w:szCs w:val="24"/>
      <w:lang w:eastAsia="it-IT" w:bidi="it-IT"/>
    </w:rPr>
  </w:style>
  <w:style w:type="character" w:styleId="Enfasidelicata">
    <w:name w:val="Subtle Emphasis"/>
    <w:uiPriority w:val="19"/>
    <w:qFormat/>
    <w:rsid w:val="0091001E"/>
    <w:rPr>
      <w:i/>
      <w:iCs/>
      <w:color w:val="404040"/>
    </w:rPr>
  </w:style>
  <w:style w:type="table" w:styleId="Grigliatabella">
    <w:name w:val="Table Grid"/>
    <w:basedOn w:val="Tabellanormale"/>
    <w:rsid w:val="0084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-colore1">
    <w:name w:val="List Table 7 Colorful Accent 1"/>
    <w:basedOn w:val="Tabellanormale"/>
    <w:uiPriority w:val="52"/>
    <w:rsid w:val="0084404B"/>
    <w:rPr>
      <w:color w:val="365F91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">
    <w:name w:val="List Table 7 Colorful"/>
    <w:basedOn w:val="Tabellanormale"/>
    <w:uiPriority w:val="52"/>
    <w:rsid w:val="00A128FF"/>
    <w:rPr>
      <w:color w:val="000000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corsivo">
    <w:name w:val="Emphasis"/>
    <w:qFormat/>
    <w:rsid w:val="00FE2E9F"/>
    <w:rPr>
      <w:i/>
      <w:iCs/>
    </w:rPr>
  </w:style>
  <w:style w:type="table" w:styleId="Tabellasemplice5">
    <w:name w:val="Plain Table 5"/>
    <w:basedOn w:val="Tabellanormale"/>
    <w:uiPriority w:val="45"/>
    <w:rsid w:val="00305CD5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A36847"/>
    <w:rPr>
      <w:rFonts w:ascii="Calibri" w:eastAsia="Calibri" w:hAnsi="Calibri" w:cs="Arial"/>
      <w:kern w:val="2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nfasigrassetto">
    <w:name w:val="Strong"/>
    <w:qFormat/>
    <w:rsid w:val="0065415A"/>
    <w:rPr>
      <w:b/>
      <w:bCs/>
    </w:rPr>
  </w:style>
  <w:style w:type="character" w:customStyle="1" w:styleId="TitoloCarattere">
    <w:name w:val="Titolo Carattere"/>
    <w:link w:val="Titolo"/>
    <w:rsid w:val="00911323"/>
    <w:rPr>
      <w:rFonts w:ascii="Garamond" w:hAnsi="Garamond"/>
      <w:spacing w:val="-2"/>
      <w:sz w:val="24"/>
      <w:lang w:eastAsia="en-US"/>
    </w:rPr>
  </w:style>
  <w:style w:type="character" w:customStyle="1" w:styleId="CorpotestoCarattere">
    <w:name w:val="Corpo testo Carattere"/>
    <w:link w:val="Corpotesto"/>
    <w:rsid w:val="00911323"/>
    <w:rPr>
      <w:rFonts w:ascii="Garamond" w:hAnsi="Garamond"/>
      <w:spacing w:val="-2"/>
      <w:sz w:val="24"/>
      <w:lang w:eastAsia="en-US"/>
    </w:rPr>
  </w:style>
  <w:style w:type="character" w:customStyle="1" w:styleId="Titolo2Carattere">
    <w:name w:val="Titolo 2 Carattere"/>
    <w:link w:val="Titolo2"/>
    <w:rsid w:val="00DB43CD"/>
    <w:rPr>
      <w:rFonts w:ascii="Garamond" w:hAnsi="Garamond"/>
      <w:i/>
      <w:spacing w:val="70"/>
      <w:sz w:val="22"/>
      <w:lang w:eastAsia="en-US"/>
    </w:rPr>
  </w:style>
  <w:style w:type="character" w:styleId="Collegamentoipertestuale">
    <w:name w:val="Hyperlink"/>
    <w:uiPriority w:val="99"/>
    <w:rsid w:val="00FE2ABD"/>
    <w:rPr>
      <w:color w:val="0000FF"/>
      <w:u w:val="single"/>
    </w:rPr>
  </w:style>
  <w:style w:type="character" w:styleId="Menzionenonrisolta">
    <w:name w:val="Unresolved Mention"/>
    <w:uiPriority w:val="99"/>
    <w:semiHidden/>
    <w:unhideWhenUsed/>
    <w:rsid w:val="00FE2ABD"/>
    <w:rPr>
      <w:color w:val="605E5C"/>
      <w:shd w:val="clear" w:color="auto" w:fill="E1DFDD"/>
    </w:rPr>
  </w:style>
  <w:style w:type="character" w:styleId="Collegamentovisitato">
    <w:name w:val="FollowedHyperlink"/>
    <w:rsid w:val="00FE2ABD"/>
    <w:rPr>
      <w:color w:val="800080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0BE5"/>
    <w:pPr>
      <w:pageBreakBefore w:val="0"/>
      <w:tabs>
        <w:tab w:val="clear" w:pos="864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kern w:val="0"/>
      <w:sz w:val="32"/>
      <w:szCs w:val="32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468C"/>
    <w:rPr>
      <w:rFonts w:ascii="Garamond" w:hAnsi="Garamond"/>
      <w:spacing w:val="-2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d\AppData\Roaming\Microsoft\Templates\Te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C32212DEE8DA4E9FBF95935037A709" ma:contentTypeVersion="6" ma:contentTypeDescription="Create a new document." ma:contentTypeScope="" ma:versionID="b46a0f87b16604c16548b7e8263d71d3">
  <xsd:schema xmlns:xsd="http://www.w3.org/2001/XMLSchema" xmlns:xs="http://www.w3.org/2001/XMLSchema" xmlns:p="http://schemas.microsoft.com/office/2006/metadata/properties" xmlns:ns3="764fb61d-5a72-426f-82dd-3e4908b2cd2b" xmlns:ns4="fde121a4-c11e-49d4-bc51-71243ce2f7b5" targetNamespace="http://schemas.microsoft.com/office/2006/metadata/properties" ma:root="true" ma:fieldsID="d2773e653bbe0d43a90c0f27a55ffcc1" ns3:_="" ns4:_="">
    <xsd:import namespace="764fb61d-5a72-426f-82dd-3e4908b2cd2b"/>
    <xsd:import namespace="fde121a4-c11e-49d4-bc51-71243ce2f7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fb61d-5a72-426f-82dd-3e4908b2cd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121a4-c11e-49d4-bc51-71243ce2f7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473CA-556F-4B9D-80F8-C97ABD5C16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F50418-807B-4304-9E93-D6660383E0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FB1A20-B256-45B6-B7D2-4F9CB41F9E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D8E367-6D69-4C21-A41C-7ABE7A975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fb61d-5a72-426f-82dd-3e4908b2cd2b"/>
    <ds:schemaRef ds:uri="fde121a4-c11e-49d4-bc51-71243ce2f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</Template>
  <TotalTime>476</TotalTime>
  <Pages>14</Pages>
  <Words>2412</Words>
  <Characters>13755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della valle</dc:creator>
  <cp:keywords/>
  <dc:description/>
  <cp:lastModifiedBy>MARIA DELLA VALLE</cp:lastModifiedBy>
  <cp:revision>24</cp:revision>
  <cp:lastPrinted>2024-01-15T12:56:00Z</cp:lastPrinted>
  <dcterms:created xsi:type="dcterms:W3CDTF">2024-01-31T14:50:00Z</dcterms:created>
  <dcterms:modified xsi:type="dcterms:W3CDTF">2024-02-04T02:42:00Z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TC010183631040</vt:lpwstr>
  </property>
  <property fmtid="{D5CDD505-2E9C-101B-9397-08002B2CF9AE}" pid="3" name="InternalTags">
    <vt:lpwstr/>
  </property>
  <property fmtid="{D5CDD505-2E9C-101B-9397-08002B2CF9AE}" pid="4" name="ContentTypeId">
    <vt:lpwstr>0x0101008CC32212DEE8DA4E9FBF95935037A709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7952600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